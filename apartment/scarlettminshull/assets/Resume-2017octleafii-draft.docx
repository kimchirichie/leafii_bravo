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127"/>
        <w:gridCol w:w="709"/>
        <w:gridCol w:w="158"/>
        <w:gridCol w:w="4803"/>
        <w:gridCol w:w="2552"/>
        <w:gridCol w:w="283"/>
      </w:tblGrid>
      <w:tr w:rsidR="00971E9D" w:rsidRPr="00823A12" w:rsidTr="00346BCC">
        <w:trPr>
          <w:gridAfter w:val="1"/>
          <w:wAfter w:w="283" w:type="dxa"/>
          <w:trHeight w:hRule="exact" w:val="288"/>
        </w:trPr>
        <w:tc>
          <w:tcPr>
            <w:tcW w:w="10349" w:type="dxa"/>
            <w:gridSpan w:val="5"/>
          </w:tcPr>
          <w:p w:rsidR="00971E9D" w:rsidRPr="0075097D" w:rsidRDefault="0075097D" w:rsidP="000F5F11">
            <w:pPr>
              <w:pStyle w:val="StyleContactInf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HYPERLINK "http://</w:instrText>
            </w:r>
            <w:r w:rsidRPr="0075097D">
              <w:rPr>
                <w:sz w:val="28"/>
                <w:szCs w:val="28"/>
              </w:rPr>
              <w:instrText>www.scarlettminshull.com</w:instrText>
            </w:r>
            <w:r>
              <w:rPr>
                <w:sz w:val="28"/>
                <w:szCs w:val="28"/>
              </w:rPr>
              <w:instrText xml:space="preserve">" </w:instrText>
            </w:r>
            <w:r>
              <w:rPr>
                <w:sz w:val="28"/>
                <w:szCs w:val="28"/>
              </w:rPr>
              <w:fldChar w:fldCharType="separate"/>
            </w:r>
            <w:r w:rsidRPr="00FF6A3A">
              <w:rPr>
                <w:rStyle w:val="Hyperlink"/>
                <w:sz w:val="28"/>
                <w:szCs w:val="28"/>
              </w:rPr>
              <w:t>www.scarlettminshull.com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971E9D" w:rsidRPr="00DC1DF3" w:rsidTr="00346BCC">
        <w:trPr>
          <w:trHeight w:hRule="exact" w:val="720"/>
        </w:trPr>
        <w:tc>
          <w:tcPr>
            <w:tcW w:w="10632" w:type="dxa"/>
            <w:gridSpan w:val="6"/>
          </w:tcPr>
          <w:p w:rsidR="00971E9D" w:rsidRPr="000F5F11" w:rsidRDefault="00E544E1" w:rsidP="0075097D">
            <w:pPr>
              <w:pStyle w:val="YourNam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t>S</w:t>
            </w:r>
            <w:r w:rsidR="00354267">
              <w:t>carlett</w:t>
            </w:r>
            <w:r w:rsidR="004F6F88">
              <w:t xml:space="preserve"> Minshull  </w:t>
            </w:r>
            <w:r w:rsidR="0075097D">
              <w:t xml:space="preserve"> </w:t>
            </w:r>
            <w:r w:rsidR="004D014A">
              <w:t xml:space="preserve">                   </w:t>
            </w:r>
            <w:r w:rsidR="000F5F11">
              <w:rPr>
                <w:rFonts w:ascii="Times New Roman" w:hAnsi="Times New Roman"/>
                <w:sz w:val="24"/>
                <w:szCs w:val="24"/>
              </w:rPr>
              <w:t>scarlettminshull@gmail.com</w:t>
            </w:r>
          </w:p>
        </w:tc>
      </w:tr>
      <w:tr w:rsidR="00F561DD" w:rsidTr="00346BCC">
        <w:trPr>
          <w:gridAfter w:val="1"/>
          <w:wAfter w:w="283" w:type="dxa"/>
        </w:trPr>
        <w:tc>
          <w:tcPr>
            <w:tcW w:w="10349" w:type="dxa"/>
            <w:gridSpan w:val="5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 w:rsidTr="00FB6CF4">
        <w:trPr>
          <w:gridAfter w:val="1"/>
          <w:wAfter w:w="283" w:type="dxa"/>
          <w:trHeight w:val="1077"/>
        </w:trPr>
        <w:tc>
          <w:tcPr>
            <w:tcW w:w="10349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CE4A61" w:rsidRDefault="00EC376A" w:rsidP="005541EF">
            <w:pPr>
              <w:pStyle w:val="BodyText1"/>
              <w:spacing w:before="0" w:after="100" w:afterAutospacing="1"/>
            </w:pPr>
            <w:r>
              <w:t xml:space="preserve">My objective is to </w:t>
            </w:r>
            <w:r w:rsidR="000F5F11">
              <w:t>seek out</w:t>
            </w:r>
            <w:r>
              <w:t xml:space="preserve"> interesting </w:t>
            </w:r>
            <w:r w:rsidR="002A461F">
              <w:t xml:space="preserve">and challenging </w:t>
            </w:r>
            <w:r w:rsidR="00FB1535">
              <w:t>employment</w:t>
            </w:r>
            <w:r w:rsidR="000F5F11">
              <w:t xml:space="preserve"> and </w:t>
            </w:r>
            <w:r w:rsidR="00AD61A5">
              <w:t>volunteer opportunities</w:t>
            </w:r>
            <w:r w:rsidR="002A461F">
              <w:t xml:space="preserve"> whe</w:t>
            </w:r>
            <w:r w:rsidR="005D6CF5">
              <w:t xml:space="preserve">re I can use my talents to contribute to the success of the </w:t>
            </w:r>
            <w:r w:rsidR="00F920C4">
              <w:t xml:space="preserve">business, </w:t>
            </w:r>
            <w:r w:rsidR="000F5F11">
              <w:t>initiative</w:t>
            </w:r>
            <w:r w:rsidR="00F920C4">
              <w:t xml:space="preserve">, or </w:t>
            </w:r>
            <w:r w:rsidR="006E401A">
              <w:t xml:space="preserve">community/fundraising </w:t>
            </w:r>
            <w:r w:rsidR="00F920C4">
              <w:t>event.</w:t>
            </w:r>
          </w:p>
          <w:p w:rsidR="00297D6D" w:rsidRPr="00CE4A61" w:rsidRDefault="00297D6D" w:rsidP="005541EF">
            <w:pPr>
              <w:pStyle w:val="BodyText1"/>
              <w:spacing w:before="0" w:after="100" w:afterAutospacing="1"/>
            </w:pPr>
            <w:r w:rsidRPr="00FE3702">
              <w:rPr>
                <w:rFonts w:ascii="Tahoma" w:hAnsi="Tahoma" w:cs="Tahoma"/>
                <w:b/>
                <w:sz w:val="24"/>
                <w:szCs w:val="24"/>
              </w:rPr>
              <w:t>Skills</w:t>
            </w:r>
          </w:p>
        </w:tc>
      </w:tr>
      <w:tr w:rsidR="00297D6D" w:rsidRPr="0070617C" w:rsidTr="00346BCC">
        <w:trPr>
          <w:gridAfter w:val="1"/>
          <w:wAfter w:w="283" w:type="dxa"/>
          <w:trHeight w:val="4760"/>
        </w:trPr>
        <w:tc>
          <w:tcPr>
            <w:tcW w:w="10349" w:type="dxa"/>
            <w:gridSpan w:val="5"/>
            <w:tcBorders>
              <w:top w:val="single" w:sz="12" w:space="0" w:color="auto"/>
            </w:tcBorders>
          </w:tcPr>
          <w:p w:rsidR="00C953BD" w:rsidRDefault="00C953BD" w:rsidP="000F5F11">
            <w:pPr>
              <w:pStyle w:val="BulletedList"/>
            </w:pPr>
            <w:r>
              <w:t>Organized</w:t>
            </w:r>
            <w:r w:rsidR="00D33335">
              <w:t xml:space="preserve">, engaged and </w:t>
            </w:r>
            <w:r w:rsidR="005D6CF5">
              <w:t>enthusiastic</w:t>
            </w:r>
            <w:r w:rsidR="00D33335">
              <w:t xml:space="preserve"> in all </w:t>
            </w:r>
            <w:r w:rsidR="00875E4A">
              <w:t>endeavors</w:t>
            </w:r>
          </w:p>
          <w:p w:rsidR="00297D6D" w:rsidRDefault="00D33335" w:rsidP="000F5F11">
            <w:pPr>
              <w:pStyle w:val="BulletedList"/>
            </w:pPr>
            <w:r>
              <w:t>Avid reader, f</w:t>
            </w:r>
            <w:r w:rsidR="00C314B4">
              <w:t>luent in French</w:t>
            </w:r>
            <w:r>
              <w:t>, excellent communication skills</w:t>
            </w:r>
          </w:p>
          <w:p w:rsidR="00297D6D" w:rsidRDefault="00D33335" w:rsidP="000F5F11">
            <w:pPr>
              <w:pStyle w:val="BulletedList"/>
            </w:pPr>
            <w:r>
              <w:t>Confident, curious and motivated to pursue superior results</w:t>
            </w:r>
          </w:p>
          <w:p w:rsidR="00297D6D" w:rsidRDefault="00D33335" w:rsidP="000F5F11">
            <w:pPr>
              <w:pStyle w:val="BulletedList"/>
            </w:pPr>
            <w:r>
              <w:t xml:space="preserve">Resourceful </w:t>
            </w:r>
            <w:r w:rsidR="009770E2">
              <w:t xml:space="preserve">problem </w:t>
            </w:r>
            <w:r w:rsidR="00F62171">
              <w:t>solver</w:t>
            </w:r>
            <w:r>
              <w:t xml:space="preserve"> using </w:t>
            </w:r>
            <w:r w:rsidR="00F62171">
              <w:t xml:space="preserve">artistic </w:t>
            </w:r>
            <w:r>
              <w:t>and technological expertise</w:t>
            </w:r>
          </w:p>
          <w:p w:rsidR="00D33335" w:rsidRPr="00D33335" w:rsidRDefault="00D33335" w:rsidP="00D33335">
            <w:pPr>
              <w:pStyle w:val="BulletedList"/>
            </w:pPr>
            <w:r>
              <w:t>Energetic collaborator and creative leader</w:t>
            </w:r>
          </w:p>
          <w:p w:rsidR="00F62171" w:rsidRDefault="00F62171" w:rsidP="00F62171">
            <w:pPr>
              <w:ind w:firstLine="72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9431CE" w:rsidRPr="00E74EA0" w:rsidRDefault="00E74EA0" w:rsidP="009431CE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E74EA0">
              <w:rPr>
                <w:rFonts w:ascii="Tahoma" w:hAnsi="Tahoma" w:cs="Tahoma"/>
                <w:b/>
                <w:sz w:val="24"/>
                <w:szCs w:val="24"/>
              </w:rPr>
              <w:t>Accomplishments</w:t>
            </w:r>
          </w:p>
          <w:tbl>
            <w:tblPr>
              <w:tblpPr w:leftFromText="180" w:rightFromText="180" w:vertAnchor="text" w:tblpY="1"/>
              <w:tblOverlap w:val="never"/>
              <w:tblW w:w="9923" w:type="dxa"/>
              <w:tblLayout w:type="fixed"/>
              <w:tblLook w:val="0000" w:firstRow="0" w:lastRow="0" w:firstColumn="0" w:lastColumn="0" w:noHBand="0" w:noVBand="0"/>
            </w:tblPr>
            <w:tblGrid>
              <w:gridCol w:w="8647"/>
              <w:gridCol w:w="1276"/>
            </w:tblGrid>
            <w:tr w:rsidR="00E74EA0" w:rsidRPr="00D62111" w:rsidTr="003A0B7E">
              <w:trPr>
                <w:trHeight w:val="2154"/>
              </w:trPr>
              <w:tc>
                <w:tcPr>
                  <w:tcW w:w="8647" w:type="dxa"/>
                  <w:tcBorders>
                    <w:top w:val="single" w:sz="12" w:space="0" w:color="auto"/>
                  </w:tcBorders>
                </w:tcPr>
                <w:p w:rsidR="001E3DC4" w:rsidRPr="001E3DC4" w:rsidRDefault="001E3DC4" w:rsidP="001E3DC4">
                  <w:pPr>
                    <w:pStyle w:val="ListParagraph"/>
                    <w:rPr>
                      <w:lang w:val="en-US"/>
                    </w:rPr>
                  </w:pPr>
                </w:p>
                <w:p w:rsidR="001E3DC4" w:rsidRPr="00692245" w:rsidRDefault="004D014A" w:rsidP="00F6217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692245">
                    <w:rPr>
                      <w:sz w:val="22"/>
                      <w:szCs w:val="22"/>
                      <w:lang w:val="en-US"/>
                    </w:rPr>
                    <w:t>Honour</w:t>
                  </w:r>
                  <w:proofErr w:type="spellEnd"/>
                  <w:r w:rsidRPr="00692245">
                    <w:rPr>
                      <w:sz w:val="22"/>
                      <w:szCs w:val="22"/>
                      <w:lang w:val="en-US"/>
                    </w:rPr>
                    <w:t xml:space="preserve"> Roll, 95% average, USS grade 11</w:t>
                  </w:r>
                </w:p>
                <w:p w:rsidR="00796F32" w:rsidRPr="00692245" w:rsidRDefault="00796F32" w:rsidP="00F6217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2"/>
                      <w:szCs w:val="22"/>
                      <w:lang w:val="en-US"/>
                    </w:rPr>
                  </w:pPr>
                  <w:r w:rsidRPr="00692245">
                    <w:rPr>
                      <w:sz w:val="22"/>
                      <w:szCs w:val="22"/>
                      <w:lang w:val="en-US"/>
                    </w:rPr>
                    <w:t>University of Toronto National Book Award (academic achievement, future potential)</w:t>
                  </w:r>
                </w:p>
                <w:p w:rsidR="00F62171" w:rsidRPr="00692245" w:rsidRDefault="00F62171" w:rsidP="00F6217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692245">
                    <w:rPr>
                      <w:sz w:val="22"/>
                      <w:szCs w:val="22"/>
                      <w:lang w:val="en-US"/>
                    </w:rPr>
                    <w:t>Honour</w:t>
                  </w:r>
                  <w:proofErr w:type="spellEnd"/>
                  <w:r w:rsidRPr="00692245">
                    <w:rPr>
                      <w:sz w:val="22"/>
                      <w:szCs w:val="22"/>
                      <w:lang w:val="en-US"/>
                    </w:rPr>
                    <w:t xml:space="preserve"> Roll</w:t>
                  </w:r>
                  <w:r w:rsidR="00840F0C" w:rsidRPr="00692245">
                    <w:rPr>
                      <w:sz w:val="22"/>
                      <w:szCs w:val="22"/>
                      <w:lang w:val="en-US"/>
                    </w:rPr>
                    <w:t>, 9</w:t>
                  </w:r>
                  <w:r w:rsidR="000F5F11" w:rsidRPr="00692245">
                    <w:rPr>
                      <w:sz w:val="22"/>
                      <w:szCs w:val="22"/>
                      <w:lang w:val="en-US"/>
                    </w:rPr>
                    <w:t>6</w:t>
                  </w:r>
                  <w:r w:rsidR="004D014A" w:rsidRPr="00692245">
                    <w:rPr>
                      <w:sz w:val="22"/>
                      <w:szCs w:val="22"/>
                      <w:lang w:val="en-US"/>
                    </w:rPr>
                    <w:t xml:space="preserve">% </w:t>
                  </w:r>
                  <w:r w:rsidR="00840F0C" w:rsidRPr="00692245">
                    <w:rPr>
                      <w:sz w:val="22"/>
                      <w:szCs w:val="22"/>
                      <w:lang w:val="en-US"/>
                    </w:rPr>
                    <w:t>average</w:t>
                  </w:r>
                  <w:r w:rsidR="004D014A" w:rsidRPr="00692245">
                    <w:rPr>
                      <w:sz w:val="22"/>
                      <w:szCs w:val="22"/>
                      <w:lang w:val="en-US"/>
                    </w:rPr>
                    <w:t xml:space="preserve"> (</w:t>
                  </w:r>
                  <w:r w:rsidR="00840F0C" w:rsidRPr="00692245">
                    <w:rPr>
                      <w:sz w:val="22"/>
                      <w:szCs w:val="22"/>
                      <w:lang w:val="en-US"/>
                    </w:rPr>
                    <w:t>USS grade 10</w:t>
                  </w:r>
                  <w:r w:rsidR="004D014A" w:rsidRPr="00692245">
                    <w:rPr>
                      <w:sz w:val="22"/>
                      <w:szCs w:val="22"/>
                      <w:lang w:val="en-US"/>
                    </w:rPr>
                    <w:t>), 93% average (USS grade 9)</w:t>
                  </w:r>
                </w:p>
                <w:p w:rsidR="00796F32" w:rsidRPr="00692245" w:rsidRDefault="00B331F6" w:rsidP="00F6217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2"/>
                      <w:szCs w:val="22"/>
                      <w:lang w:val="en-US"/>
                    </w:rPr>
                  </w:pPr>
                  <w:r w:rsidRPr="00692245">
                    <w:rPr>
                      <w:sz w:val="22"/>
                      <w:szCs w:val="22"/>
                      <w:lang w:val="en-US"/>
                    </w:rPr>
                    <w:t xml:space="preserve">Highest Mark Award: Careers/Civics 99% (gr 10), </w:t>
                  </w:r>
                  <w:proofErr w:type="spellStart"/>
                  <w:r w:rsidRPr="00692245">
                    <w:rPr>
                      <w:sz w:val="22"/>
                      <w:szCs w:val="22"/>
                      <w:lang w:val="en-US"/>
                    </w:rPr>
                    <w:t>Commun</w:t>
                  </w:r>
                  <w:proofErr w:type="spellEnd"/>
                  <w:r w:rsidRPr="00692245">
                    <w:rPr>
                      <w:sz w:val="22"/>
                      <w:szCs w:val="22"/>
                      <w:lang w:val="en-US"/>
                    </w:rPr>
                    <w:t>. Tech 99% (gr 11)</w:t>
                  </w:r>
                </w:p>
                <w:p w:rsidR="002A6475" w:rsidRPr="00692245" w:rsidRDefault="004D014A" w:rsidP="000D3BC4">
                  <w:pPr>
                    <w:pStyle w:val="BulletedList"/>
                    <w:rPr>
                      <w:szCs w:val="22"/>
                    </w:rPr>
                  </w:pPr>
                  <w:r w:rsidRPr="00692245">
                    <w:rPr>
                      <w:szCs w:val="22"/>
                    </w:rPr>
                    <w:t xml:space="preserve">Founder,  Player </w:t>
                  </w:r>
                  <w:r w:rsidR="002A6475" w:rsidRPr="00692245">
                    <w:rPr>
                      <w:szCs w:val="22"/>
                    </w:rPr>
                    <w:t xml:space="preserve">for USS Ultimate Frisbee Team                                                                             </w:t>
                  </w:r>
                </w:p>
                <w:p w:rsidR="002A6475" w:rsidRPr="00692245" w:rsidRDefault="002A6475" w:rsidP="000D3BC4">
                  <w:pPr>
                    <w:pStyle w:val="BulletedList"/>
                    <w:rPr>
                      <w:szCs w:val="22"/>
                    </w:rPr>
                  </w:pPr>
                  <w:r w:rsidRPr="00692245">
                    <w:rPr>
                      <w:szCs w:val="22"/>
                    </w:rPr>
                    <w:t>Facilitator: Nightlights Teen Book Club</w:t>
                  </w:r>
                </w:p>
                <w:p w:rsidR="000D3BC4" w:rsidRPr="00692245" w:rsidRDefault="000D3BC4" w:rsidP="000D3BC4">
                  <w:pPr>
                    <w:pStyle w:val="BulletedList"/>
                    <w:rPr>
                      <w:szCs w:val="22"/>
                    </w:rPr>
                  </w:pPr>
                  <w:r w:rsidRPr="00692245">
                    <w:rPr>
                      <w:szCs w:val="22"/>
                    </w:rPr>
                    <w:t>Piano Student: Royal Conservatory</w:t>
                  </w:r>
                  <w:r w:rsidR="006F5E40" w:rsidRPr="00692245">
                    <w:rPr>
                      <w:szCs w:val="22"/>
                    </w:rPr>
                    <w:t xml:space="preserve"> </w:t>
                  </w:r>
                  <w:r w:rsidR="00D33335" w:rsidRPr="00692245">
                    <w:rPr>
                      <w:szCs w:val="22"/>
                    </w:rPr>
                    <w:t>(</w:t>
                  </w:r>
                  <w:r w:rsidR="006F5E40" w:rsidRPr="00692245">
                    <w:rPr>
                      <w:szCs w:val="22"/>
                    </w:rPr>
                    <w:t>gr.</w:t>
                  </w:r>
                  <w:r w:rsidR="004D014A" w:rsidRPr="00692245">
                    <w:rPr>
                      <w:szCs w:val="22"/>
                    </w:rPr>
                    <w:t>7</w:t>
                  </w:r>
                  <w:r w:rsidR="00D33335" w:rsidRPr="00692245">
                    <w:rPr>
                      <w:szCs w:val="22"/>
                    </w:rPr>
                    <w:t>) and Composer</w:t>
                  </w:r>
                  <w:r w:rsidR="00696663" w:rsidRPr="00692245">
                    <w:rPr>
                      <w:szCs w:val="22"/>
                    </w:rPr>
                    <w:t>, Lions Music Festival performer</w:t>
                  </w:r>
                </w:p>
                <w:p w:rsidR="00346BCC" w:rsidRPr="00692245" w:rsidRDefault="00346BCC" w:rsidP="00346BCC">
                  <w:pPr>
                    <w:pStyle w:val="BulletedList"/>
                    <w:rPr>
                      <w:szCs w:val="22"/>
                    </w:rPr>
                  </w:pPr>
                  <w:r w:rsidRPr="00692245">
                    <w:rPr>
                      <w:szCs w:val="22"/>
                    </w:rPr>
                    <w:t xml:space="preserve">Awarded </w:t>
                  </w:r>
                  <w:r w:rsidR="00B15084" w:rsidRPr="00692245">
                    <w:rPr>
                      <w:szCs w:val="22"/>
                    </w:rPr>
                    <w:t>Hi</w:t>
                  </w:r>
                  <w:r w:rsidRPr="00692245">
                    <w:rPr>
                      <w:szCs w:val="22"/>
                    </w:rPr>
                    <w:t xml:space="preserve">ghest </w:t>
                  </w:r>
                  <w:r w:rsidR="00B15084" w:rsidRPr="00692245">
                    <w:rPr>
                      <w:szCs w:val="22"/>
                    </w:rPr>
                    <w:t>I</w:t>
                  </w:r>
                  <w:r w:rsidRPr="00692245">
                    <w:rPr>
                      <w:szCs w:val="22"/>
                    </w:rPr>
                    <w:t xml:space="preserve">ndividual </w:t>
                  </w:r>
                  <w:r w:rsidR="00B15084" w:rsidRPr="00692245">
                    <w:rPr>
                      <w:szCs w:val="22"/>
                    </w:rPr>
                    <w:t>F</w:t>
                  </w:r>
                  <w:r w:rsidRPr="00692245">
                    <w:rPr>
                      <w:szCs w:val="22"/>
                    </w:rPr>
                    <w:t>undraiser for Inside Ride (cancer fundraiser)</w:t>
                  </w:r>
                </w:p>
                <w:p w:rsidR="001E176E" w:rsidRPr="00692245" w:rsidRDefault="00DD44CA" w:rsidP="000D3BC4">
                  <w:pPr>
                    <w:pStyle w:val="BulletedList"/>
                    <w:rPr>
                      <w:szCs w:val="22"/>
                    </w:rPr>
                  </w:pPr>
                  <w:r w:rsidRPr="00692245">
                    <w:rPr>
                      <w:szCs w:val="22"/>
                    </w:rPr>
                    <w:t>Uxbridge Youth Short Film Festival, Second Prize ($200)</w:t>
                  </w:r>
                </w:p>
                <w:p w:rsidR="00804618" w:rsidRPr="00692245" w:rsidRDefault="00804618" w:rsidP="00804618">
                  <w:pPr>
                    <w:pStyle w:val="BulletedList"/>
                    <w:rPr>
                      <w:szCs w:val="22"/>
                    </w:rPr>
                  </w:pPr>
                  <w:r w:rsidRPr="00692245">
                    <w:rPr>
                      <w:szCs w:val="22"/>
                    </w:rPr>
                    <w:t xml:space="preserve">Teen Division Overall Points Winner-Uxbridge Fall Fair </w:t>
                  </w:r>
                  <w:proofErr w:type="spellStart"/>
                  <w:r w:rsidRPr="00692245">
                    <w:rPr>
                      <w:szCs w:val="22"/>
                    </w:rPr>
                    <w:t>Home</w:t>
                  </w:r>
                  <w:r w:rsidR="00C52D10" w:rsidRPr="00692245">
                    <w:rPr>
                      <w:szCs w:val="22"/>
                    </w:rPr>
                    <w:t>c</w:t>
                  </w:r>
                  <w:r w:rsidRPr="00692245">
                    <w:rPr>
                      <w:szCs w:val="22"/>
                    </w:rPr>
                    <w:t>rafts</w:t>
                  </w:r>
                  <w:proofErr w:type="spellEnd"/>
                  <w:r w:rsidRPr="00692245">
                    <w:rPr>
                      <w:szCs w:val="22"/>
                    </w:rPr>
                    <w:t xml:space="preserve">                                        </w:t>
                  </w:r>
                </w:p>
                <w:p w:rsidR="00596E73" w:rsidRPr="00692245" w:rsidRDefault="004525C7" w:rsidP="00581A3E">
                  <w:pPr>
                    <w:pStyle w:val="BulletedList"/>
                    <w:rPr>
                      <w:szCs w:val="22"/>
                    </w:rPr>
                  </w:pPr>
                  <w:r w:rsidRPr="00692245">
                    <w:rPr>
                      <w:szCs w:val="22"/>
                    </w:rPr>
                    <w:t xml:space="preserve">Attended National Music Camp of Canada </w:t>
                  </w:r>
                  <w:r w:rsidR="00581A3E" w:rsidRPr="00692245">
                    <w:rPr>
                      <w:szCs w:val="22"/>
                    </w:rPr>
                    <w:t>(A</w:t>
                  </w:r>
                  <w:r w:rsidR="00464283" w:rsidRPr="00692245">
                    <w:rPr>
                      <w:szCs w:val="22"/>
                    </w:rPr>
                    <w:t xml:space="preserve">lto </w:t>
                  </w:r>
                  <w:r w:rsidR="00581A3E" w:rsidRPr="00692245">
                    <w:rPr>
                      <w:szCs w:val="22"/>
                    </w:rPr>
                    <w:t>S</w:t>
                  </w:r>
                  <w:r w:rsidR="00464283" w:rsidRPr="00692245">
                    <w:rPr>
                      <w:szCs w:val="22"/>
                    </w:rPr>
                    <w:t>ax</w:t>
                  </w:r>
                  <w:r w:rsidR="008E7EB7" w:rsidRPr="00692245">
                    <w:rPr>
                      <w:szCs w:val="22"/>
                    </w:rPr>
                    <w:t>)</w:t>
                  </w:r>
                  <w:r w:rsidRPr="00692245">
                    <w:rPr>
                      <w:szCs w:val="22"/>
                    </w:rPr>
                    <w:t xml:space="preserve">  </w:t>
                  </w:r>
                  <w:r w:rsidR="00A22358" w:rsidRPr="00692245">
                    <w:rPr>
                      <w:szCs w:val="22"/>
                    </w:rPr>
                    <w:t xml:space="preserve">  </w:t>
                  </w:r>
                </w:p>
                <w:p w:rsidR="00596E73" w:rsidRPr="00692245" w:rsidRDefault="004B022E" w:rsidP="00581A3E">
                  <w:pPr>
                    <w:pStyle w:val="BulletedList"/>
                    <w:rPr>
                      <w:szCs w:val="22"/>
                    </w:rPr>
                  </w:pPr>
                  <w:r w:rsidRPr="00692245">
                    <w:rPr>
                      <w:szCs w:val="22"/>
                    </w:rPr>
                    <w:t xml:space="preserve">Will </w:t>
                  </w:r>
                  <w:r w:rsidR="00596E73" w:rsidRPr="00692245">
                    <w:rPr>
                      <w:szCs w:val="22"/>
                    </w:rPr>
                    <w:t xml:space="preserve">receive </w:t>
                  </w:r>
                  <w:r w:rsidRPr="00692245">
                    <w:rPr>
                      <w:szCs w:val="22"/>
                    </w:rPr>
                    <w:t xml:space="preserve">school </w:t>
                  </w:r>
                  <w:r w:rsidR="00596E73" w:rsidRPr="00692245">
                    <w:rPr>
                      <w:szCs w:val="22"/>
                    </w:rPr>
                    <w:t>Acade</w:t>
                  </w:r>
                  <w:r w:rsidRPr="00692245">
                    <w:rPr>
                      <w:szCs w:val="22"/>
                    </w:rPr>
                    <w:t xml:space="preserve">mic, Athletic, </w:t>
                  </w:r>
                  <w:r w:rsidR="00596E73" w:rsidRPr="00692245">
                    <w:rPr>
                      <w:szCs w:val="22"/>
                    </w:rPr>
                    <w:t>Activity Pins</w:t>
                  </w:r>
                  <w:r w:rsidRPr="00692245">
                    <w:rPr>
                      <w:szCs w:val="22"/>
                    </w:rPr>
                    <w:t xml:space="preserve">, </w:t>
                  </w:r>
                  <w:r w:rsidR="00596E73" w:rsidRPr="00692245">
                    <w:rPr>
                      <w:szCs w:val="22"/>
                    </w:rPr>
                    <w:t>School Letter at graduation  (2018)</w:t>
                  </w:r>
                </w:p>
                <w:p w:rsidR="000D3BC4" w:rsidRPr="00430219" w:rsidRDefault="00A22358" w:rsidP="00596E73">
                  <w:pPr>
                    <w:pStyle w:val="BulletedList"/>
                    <w:numPr>
                      <w:ilvl w:val="0"/>
                      <w:numId w:val="0"/>
                    </w:numPr>
                    <w:ind w:left="720"/>
                  </w:pPr>
                  <w:r>
                    <w:t xml:space="preserve">                                          </w:t>
                  </w:r>
                  <w:r w:rsidR="004525C7">
                    <w:t xml:space="preserve">   </w:t>
                  </w:r>
                  <w:r w:rsidR="00464283">
                    <w:t xml:space="preserve">                                       </w:t>
                  </w:r>
                  <w:r w:rsidR="00430219">
                    <w:t xml:space="preserve">                           </w:t>
                  </w:r>
                </w:p>
              </w:tc>
              <w:tc>
                <w:tcPr>
                  <w:tcW w:w="1276" w:type="dxa"/>
                  <w:tcBorders>
                    <w:top w:val="single" w:sz="12" w:space="0" w:color="auto"/>
                  </w:tcBorders>
                </w:tcPr>
                <w:p w:rsidR="00464283" w:rsidRPr="00D62111" w:rsidRDefault="001E3DC4" w:rsidP="00796F32">
                  <w:pPr>
                    <w:pStyle w:val="BodyText3"/>
                    <w:spacing w:line="240" w:lineRule="auto"/>
                  </w:pPr>
                  <w:r>
                    <w:t>2017</w:t>
                  </w:r>
                  <w:r w:rsidR="00796F32">
                    <w:t xml:space="preserve">    2017   2015, 2016 2</w:t>
                  </w:r>
                  <w:r w:rsidR="00F62171">
                    <w:t>01</w:t>
                  </w:r>
                  <w:r w:rsidR="008A2675">
                    <w:t>5,2016</w:t>
                  </w:r>
                  <w:r w:rsidR="00F62171">
                    <w:t xml:space="preserve"> </w:t>
                  </w:r>
                  <w:r w:rsidR="002A6475">
                    <w:t>2016</w:t>
                  </w:r>
                  <w:r w:rsidR="004D014A">
                    <w:t xml:space="preserve">,2017  </w:t>
                  </w:r>
                  <w:r w:rsidR="002A6475">
                    <w:t>2016</w:t>
                  </w:r>
                  <w:r w:rsidR="004D014A">
                    <w:t>,2017</w:t>
                  </w:r>
                  <w:r w:rsidR="002A6475">
                    <w:t xml:space="preserve">  2</w:t>
                  </w:r>
                  <w:r w:rsidR="004C1036">
                    <w:t>011</w:t>
                  </w:r>
                  <w:r w:rsidR="000D3BC4">
                    <w:t>-</w:t>
                  </w:r>
                  <w:r w:rsidR="00DD44CA">
                    <w:t>201</w:t>
                  </w:r>
                  <w:r w:rsidR="004D014A">
                    <w:t>7</w:t>
                  </w:r>
                  <w:r w:rsidR="00416A96">
                    <w:t xml:space="preserve"> </w:t>
                  </w:r>
                  <w:r w:rsidR="000D3BC4">
                    <w:t xml:space="preserve">    </w:t>
                  </w:r>
                  <w:r w:rsidR="003A0B7E">
                    <w:t xml:space="preserve">     </w:t>
                  </w:r>
                  <w:r w:rsidR="00840F0C">
                    <w:t xml:space="preserve">  </w:t>
                  </w:r>
                  <w:r w:rsidR="004D014A">
                    <w:t>2014</w:t>
                  </w:r>
                  <w:r w:rsidR="00346BCC">
                    <w:t xml:space="preserve">    </w:t>
                  </w:r>
                  <w:r w:rsidR="00804618">
                    <w:t>2014</w:t>
                  </w:r>
                  <w:r w:rsidR="00416A96">
                    <w:t xml:space="preserve"> </w:t>
                  </w:r>
                  <w:r w:rsidR="00464283">
                    <w:t xml:space="preserve"> </w:t>
                  </w:r>
                  <w:r w:rsidR="000D3BC4">
                    <w:t>2013,</w:t>
                  </w:r>
                  <w:r w:rsidR="00464283">
                    <w:t>201</w:t>
                  </w:r>
                  <w:r w:rsidR="000D3BC4">
                    <w:t>4</w:t>
                  </w:r>
                  <w:r w:rsidR="003A0B7E">
                    <w:t xml:space="preserve"> </w:t>
                  </w:r>
                  <w:r w:rsidR="000D3BC4">
                    <w:t xml:space="preserve"> </w:t>
                  </w:r>
                  <w:r w:rsidR="003A0B7E">
                    <w:t xml:space="preserve">  </w:t>
                  </w:r>
                  <w:r w:rsidR="000D3BC4">
                    <w:t xml:space="preserve"> </w:t>
                  </w:r>
                  <w:r w:rsidR="003A0B7E">
                    <w:t xml:space="preserve"> </w:t>
                  </w:r>
                  <w:r w:rsidR="000D3BC4">
                    <w:t>2011-2013</w:t>
                  </w:r>
                </w:p>
              </w:tc>
            </w:tr>
          </w:tbl>
          <w:p w:rsidR="009431CE" w:rsidRPr="009431CE" w:rsidRDefault="009431CE" w:rsidP="009431CE"/>
        </w:tc>
      </w:tr>
      <w:tr w:rsidR="00F561DD" w:rsidTr="00346BCC">
        <w:trPr>
          <w:gridAfter w:val="1"/>
          <w:wAfter w:w="283" w:type="dxa"/>
          <w:trHeight w:val="51"/>
        </w:trPr>
        <w:tc>
          <w:tcPr>
            <w:tcW w:w="10349" w:type="dxa"/>
            <w:gridSpan w:val="5"/>
          </w:tcPr>
          <w:p w:rsidR="00F561DD" w:rsidRDefault="003F654A" w:rsidP="003A0B7E">
            <w:pPr>
              <w:pStyle w:val="Heading1"/>
              <w:pBdr>
                <w:bottom w:val="single" w:sz="12" w:space="1" w:color="auto"/>
              </w:pBdr>
              <w:spacing w:before="0"/>
            </w:pPr>
            <w:r>
              <w:t>E</w:t>
            </w:r>
            <w:r w:rsidR="00F561DD" w:rsidRPr="0070617C">
              <w:t>xperience</w:t>
            </w:r>
          </w:p>
          <w:p w:rsidR="005541EF" w:rsidRDefault="009D45F3" w:rsidP="00FB6CF4">
            <w:pPr>
              <w:pStyle w:val="BodyText"/>
              <w:spacing w:before="0" w:after="0"/>
              <w:jc w:val="left"/>
            </w:pPr>
            <w:r>
              <w:t xml:space="preserve">August 2015-present   </w:t>
            </w:r>
            <w:r w:rsidR="00E25F22">
              <w:t xml:space="preserve">                             </w:t>
            </w:r>
            <w:r>
              <w:t xml:space="preserve"> </w:t>
            </w:r>
            <w:r w:rsidR="005541EF">
              <w:t>Blue Heron Books</w:t>
            </w:r>
            <w:r>
              <w:t xml:space="preserve">                                              </w:t>
            </w:r>
            <w:r w:rsidR="00AB23E0">
              <w:t xml:space="preserve">    </w:t>
            </w:r>
            <w:r w:rsidR="00E25F22">
              <w:t xml:space="preserve">        </w:t>
            </w:r>
            <w:r w:rsidR="00AB23E0">
              <w:t xml:space="preserve"> </w:t>
            </w:r>
            <w:r>
              <w:t>Uxbridge, ON</w:t>
            </w:r>
          </w:p>
          <w:p w:rsidR="00FB6CF4" w:rsidRDefault="00FB6CF4" w:rsidP="009D45F3">
            <w:pPr>
              <w:pStyle w:val="BodyText"/>
              <w:spacing w:before="0" w:after="0"/>
              <w:jc w:val="left"/>
              <w:rPr>
                <w:b/>
              </w:rPr>
            </w:pPr>
          </w:p>
          <w:p w:rsidR="009D45F3" w:rsidRDefault="009D45F3" w:rsidP="009D45F3">
            <w:pPr>
              <w:pStyle w:val="BodyText"/>
              <w:spacing w:before="0" w:after="0"/>
              <w:jc w:val="left"/>
              <w:rPr>
                <w:b/>
              </w:rPr>
            </w:pPr>
            <w:r w:rsidRPr="009D45F3">
              <w:rPr>
                <w:b/>
              </w:rPr>
              <w:t>Reta</w:t>
            </w:r>
            <w:r w:rsidR="00FB6CF4">
              <w:rPr>
                <w:b/>
              </w:rPr>
              <w:t>il Sales, Independent Bookseller</w:t>
            </w:r>
          </w:p>
          <w:p w:rsidR="005541EF" w:rsidRDefault="009D45F3" w:rsidP="00FA2891">
            <w:pPr>
              <w:pStyle w:val="BulletedList"/>
            </w:pPr>
            <w:r>
              <w:t>Interact professionally and engagingly with customers and fellow staff in a dynamic entrepreneurial environment</w:t>
            </w:r>
          </w:p>
          <w:p w:rsidR="005541EF" w:rsidRPr="005541EF" w:rsidRDefault="009D45F3" w:rsidP="00FA2891">
            <w:pPr>
              <w:pStyle w:val="BulletedList"/>
            </w:pPr>
            <w:r>
              <w:t xml:space="preserve">Exceptional attention to customer satisfaction, efficiency of processes, </w:t>
            </w:r>
            <w:r w:rsidR="00AB23E0">
              <w:t xml:space="preserve">balancing receipts, </w:t>
            </w:r>
            <w:r w:rsidR="00875E4A">
              <w:t xml:space="preserve">creative </w:t>
            </w:r>
            <w:r>
              <w:t>store displays and shipping/receiving</w:t>
            </w:r>
          </w:p>
        </w:tc>
      </w:tr>
      <w:tr w:rsidR="00B67166" w:rsidTr="00346BCC">
        <w:trPr>
          <w:gridAfter w:val="1"/>
          <w:wAfter w:w="283" w:type="dxa"/>
          <w:trHeight w:val="555"/>
        </w:trPr>
        <w:tc>
          <w:tcPr>
            <w:tcW w:w="2836" w:type="dxa"/>
            <w:gridSpan w:val="2"/>
          </w:tcPr>
          <w:p w:rsidR="00AD61A5" w:rsidRPr="00B67166" w:rsidRDefault="00E834F1" w:rsidP="00B133E1">
            <w:pPr>
              <w:pStyle w:val="BodyText1"/>
            </w:pPr>
            <w:r>
              <w:t>Spring</w:t>
            </w:r>
            <w:r w:rsidR="002C57AB">
              <w:t xml:space="preserve"> 201</w:t>
            </w:r>
            <w:r w:rsidR="000233D5">
              <w:t>5</w:t>
            </w:r>
            <w:r w:rsidR="00B133E1">
              <w:t>-P</w:t>
            </w:r>
            <w:r w:rsidR="00383530">
              <w:t>r</w:t>
            </w:r>
            <w:r w:rsidR="00B133E1">
              <w:t>esent</w:t>
            </w:r>
          </w:p>
        </w:tc>
        <w:tc>
          <w:tcPr>
            <w:tcW w:w="4961" w:type="dxa"/>
            <w:gridSpan w:val="2"/>
          </w:tcPr>
          <w:p w:rsidR="00B67166" w:rsidRPr="00D62111" w:rsidRDefault="00E25F22" w:rsidP="00B133E1">
            <w:pPr>
              <w:pStyle w:val="BodyText"/>
              <w:jc w:val="left"/>
            </w:pPr>
            <w:r>
              <w:t xml:space="preserve">        </w:t>
            </w:r>
            <w:r w:rsidR="00383530">
              <w:t xml:space="preserve">    </w:t>
            </w:r>
            <w:r w:rsidR="00B133E1">
              <w:t xml:space="preserve"> </w:t>
            </w:r>
            <w:r w:rsidR="002C57AB">
              <w:t xml:space="preserve">Uxbridge </w:t>
            </w:r>
            <w:r w:rsidR="00E834F1">
              <w:t>S</w:t>
            </w:r>
            <w:r w:rsidR="002C57AB">
              <w:t xml:space="preserve">occer </w:t>
            </w:r>
            <w:r w:rsidR="00893869">
              <w:t>Club</w:t>
            </w:r>
            <w:r w:rsidR="00FE3702">
              <w:t xml:space="preserve">      </w:t>
            </w:r>
          </w:p>
        </w:tc>
        <w:tc>
          <w:tcPr>
            <w:tcW w:w="2552" w:type="dxa"/>
          </w:tcPr>
          <w:p w:rsidR="00B67166" w:rsidRPr="00D62111" w:rsidRDefault="00FE3702" w:rsidP="00B133E1">
            <w:pPr>
              <w:pStyle w:val="BodyText3"/>
              <w:jc w:val="left"/>
            </w:pPr>
            <w:r>
              <w:t xml:space="preserve">       </w:t>
            </w:r>
            <w:r w:rsidR="00E25F22">
              <w:t xml:space="preserve">       </w:t>
            </w:r>
            <w:r w:rsidR="002C57AB">
              <w:t>Uxbridge, O</w:t>
            </w:r>
            <w:r w:rsidR="009D45F3">
              <w:t>N</w:t>
            </w:r>
          </w:p>
        </w:tc>
      </w:tr>
      <w:tr w:rsidR="00B67166" w:rsidTr="00346BCC">
        <w:trPr>
          <w:gridAfter w:val="1"/>
          <w:wAfter w:w="283" w:type="dxa"/>
          <w:trHeight w:val="1050"/>
        </w:trPr>
        <w:tc>
          <w:tcPr>
            <w:tcW w:w="10349" w:type="dxa"/>
            <w:gridSpan w:val="5"/>
          </w:tcPr>
          <w:p w:rsidR="00B67166" w:rsidRDefault="00186354" w:rsidP="00F561DD">
            <w:pPr>
              <w:pStyle w:val="Heading2"/>
            </w:pPr>
            <w:r>
              <w:t>Soccer Referee</w:t>
            </w:r>
            <w:r w:rsidR="00FB1535">
              <w:t xml:space="preserve"> </w:t>
            </w:r>
          </w:p>
          <w:p w:rsidR="00B67166" w:rsidRPr="00D62111" w:rsidRDefault="00A35A49" w:rsidP="00D62111">
            <w:pPr>
              <w:pStyle w:val="BulletedList"/>
            </w:pPr>
            <w:r>
              <w:t>Referee recreational</w:t>
            </w:r>
            <w:r w:rsidR="009F1C01">
              <w:t xml:space="preserve"> youth</w:t>
            </w:r>
            <w:r>
              <w:t xml:space="preserve"> soccer</w:t>
            </w:r>
            <w:r w:rsidR="00EA69FD">
              <w:t>, ages 10-13yrs</w:t>
            </w:r>
          </w:p>
          <w:p w:rsidR="005541EF" w:rsidRDefault="000233D5" w:rsidP="003D636D">
            <w:pPr>
              <w:pStyle w:val="BulletedList"/>
            </w:pPr>
            <w:r>
              <w:t>Ensure</w:t>
            </w:r>
            <w:r w:rsidR="00EA69FD">
              <w:t xml:space="preserve"> safe and respectful play</w:t>
            </w:r>
            <w:r w:rsidR="003D636D">
              <w:t>;</w:t>
            </w:r>
            <w:r w:rsidR="00EA69FD">
              <w:t xml:space="preserve"> encourage sportsmanship among players and spectators</w:t>
            </w:r>
          </w:p>
          <w:p w:rsidR="00017D42" w:rsidRPr="00017D42" w:rsidRDefault="00F067F7" w:rsidP="00017D42">
            <w:pPr>
              <w:pStyle w:val="BulletedList"/>
            </w:pPr>
            <w:r>
              <w:t>Completed Entry Level Referee Course; direct players to abide by FIFA soccer rules and regulations</w:t>
            </w:r>
          </w:p>
        </w:tc>
      </w:tr>
      <w:tr w:rsidR="0037263E" w:rsidTr="007155E6">
        <w:trPr>
          <w:gridAfter w:val="1"/>
          <w:wAfter w:w="283" w:type="dxa"/>
          <w:trHeight w:hRule="exact" w:val="55"/>
        </w:trPr>
        <w:tc>
          <w:tcPr>
            <w:tcW w:w="10349" w:type="dxa"/>
            <w:gridSpan w:val="5"/>
          </w:tcPr>
          <w:p w:rsidR="0037263E" w:rsidRDefault="0037263E" w:rsidP="00F561DD">
            <w:pPr>
              <w:pStyle w:val="Heading2"/>
            </w:pPr>
          </w:p>
          <w:p w:rsidR="005541EF" w:rsidRDefault="005541EF" w:rsidP="005541EF">
            <w:pPr>
              <w:pStyle w:val="BodyText"/>
            </w:pPr>
          </w:p>
          <w:p w:rsidR="005541EF" w:rsidRPr="005541EF" w:rsidRDefault="005541EF" w:rsidP="005541EF">
            <w:pPr>
              <w:pStyle w:val="BodyText"/>
            </w:pPr>
          </w:p>
        </w:tc>
      </w:tr>
      <w:tr w:rsidR="00B67166" w:rsidTr="00346BCC">
        <w:trPr>
          <w:gridAfter w:val="1"/>
          <w:wAfter w:w="283" w:type="dxa"/>
          <w:trHeight w:val="510"/>
        </w:trPr>
        <w:tc>
          <w:tcPr>
            <w:tcW w:w="2127" w:type="dxa"/>
          </w:tcPr>
          <w:p w:rsidR="00B67166" w:rsidRPr="0070617C" w:rsidRDefault="0037008C" w:rsidP="00D62111">
            <w:pPr>
              <w:pStyle w:val="BodyText1"/>
              <w:tabs>
                <w:tab w:val="left" w:pos="2520"/>
              </w:tabs>
            </w:pPr>
            <w:r>
              <w:t>2010-Present</w:t>
            </w:r>
          </w:p>
        </w:tc>
        <w:tc>
          <w:tcPr>
            <w:tcW w:w="5670" w:type="dxa"/>
            <w:gridSpan w:val="3"/>
          </w:tcPr>
          <w:p w:rsidR="00B67166" w:rsidRPr="0070617C" w:rsidRDefault="00E25F22" w:rsidP="00FB6CF4">
            <w:pPr>
              <w:pStyle w:val="BodyText"/>
              <w:tabs>
                <w:tab w:val="center" w:pos="2727"/>
              </w:tabs>
              <w:jc w:val="left"/>
            </w:pPr>
            <w:r>
              <w:t xml:space="preserve">               </w:t>
            </w:r>
            <w:r w:rsidR="0037008C">
              <w:t>Uxbridge Dance Academy</w:t>
            </w:r>
            <w:r w:rsidR="00F729FF">
              <w:t xml:space="preserve">, </w:t>
            </w:r>
            <w:proofErr w:type="spellStart"/>
            <w:r w:rsidR="00F729FF">
              <w:t>VYbE</w:t>
            </w:r>
            <w:proofErr w:type="spellEnd"/>
            <w:r w:rsidR="00F729FF">
              <w:t xml:space="preserve"> Dance Company</w:t>
            </w:r>
          </w:p>
        </w:tc>
        <w:tc>
          <w:tcPr>
            <w:tcW w:w="2552" w:type="dxa"/>
          </w:tcPr>
          <w:p w:rsidR="00B67166" w:rsidRPr="0070617C" w:rsidRDefault="00AB23E0" w:rsidP="00FB6CF4">
            <w:pPr>
              <w:pStyle w:val="BodyText3"/>
              <w:jc w:val="left"/>
            </w:pPr>
            <w:r>
              <w:t xml:space="preserve"> </w:t>
            </w:r>
            <w:r w:rsidR="00FB6CF4">
              <w:t xml:space="preserve">             </w:t>
            </w:r>
            <w:r w:rsidR="00E834F1">
              <w:t>Uxbridge, O</w:t>
            </w:r>
            <w:r w:rsidR="009D45F3">
              <w:t>N</w:t>
            </w:r>
          </w:p>
        </w:tc>
      </w:tr>
      <w:tr w:rsidR="00B67166" w:rsidTr="00EF4C6F">
        <w:trPr>
          <w:gridAfter w:val="1"/>
          <w:wAfter w:w="283" w:type="dxa"/>
          <w:trHeight w:val="661"/>
        </w:trPr>
        <w:tc>
          <w:tcPr>
            <w:tcW w:w="10349" w:type="dxa"/>
            <w:gridSpan w:val="5"/>
          </w:tcPr>
          <w:p w:rsidR="00B224C8" w:rsidRDefault="00A90CE6" w:rsidP="00B224C8">
            <w:pPr>
              <w:pStyle w:val="Heading2"/>
            </w:pPr>
            <w:r>
              <w:t>Senior</w:t>
            </w:r>
            <w:r w:rsidR="0037008C">
              <w:t xml:space="preserve"> Dancer</w:t>
            </w:r>
          </w:p>
          <w:p w:rsidR="00B224C8" w:rsidRPr="00DE6483" w:rsidRDefault="0037008C" w:rsidP="00581A3E">
            <w:pPr>
              <w:pStyle w:val="BulletedList"/>
              <w:rPr>
                <w:szCs w:val="22"/>
              </w:rPr>
            </w:pPr>
            <w:r w:rsidRPr="00DE6483">
              <w:rPr>
                <w:szCs w:val="22"/>
              </w:rPr>
              <w:t xml:space="preserve">Skilled </w:t>
            </w:r>
            <w:r w:rsidR="003D636D" w:rsidRPr="00DE6483">
              <w:rPr>
                <w:szCs w:val="22"/>
              </w:rPr>
              <w:t xml:space="preserve">in and passionate about </w:t>
            </w:r>
            <w:r w:rsidR="00581A3E" w:rsidRPr="00DE6483">
              <w:rPr>
                <w:szCs w:val="22"/>
              </w:rPr>
              <w:t>seven</w:t>
            </w:r>
            <w:r w:rsidRPr="00DE6483">
              <w:rPr>
                <w:szCs w:val="22"/>
              </w:rPr>
              <w:t xml:space="preserve"> styles of dance: jazz, tap, hip hop, ballet, lyrical, point</w:t>
            </w:r>
            <w:r w:rsidR="00893869" w:rsidRPr="00DE6483">
              <w:rPr>
                <w:szCs w:val="22"/>
              </w:rPr>
              <w:t>e</w:t>
            </w:r>
            <w:r w:rsidR="00581A3E" w:rsidRPr="00DE6483">
              <w:rPr>
                <w:szCs w:val="22"/>
              </w:rPr>
              <w:t>, acrobatics</w:t>
            </w:r>
          </w:p>
          <w:p w:rsidR="00F729FF" w:rsidRPr="00DE6483" w:rsidRDefault="0037008C" w:rsidP="00F729FF">
            <w:pPr>
              <w:pStyle w:val="BulletedList"/>
              <w:rPr>
                <w:szCs w:val="22"/>
              </w:rPr>
            </w:pPr>
            <w:r w:rsidRPr="00DE6483">
              <w:rPr>
                <w:szCs w:val="22"/>
              </w:rPr>
              <w:t>Participate in weekly lessons</w:t>
            </w:r>
            <w:r w:rsidR="00227C85" w:rsidRPr="00DE6483">
              <w:rPr>
                <w:szCs w:val="22"/>
              </w:rPr>
              <w:t xml:space="preserve"> (5</w:t>
            </w:r>
            <w:r w:rsidR="00875E4A" w:rsidRPr="00DE6483">
              <w:rPr>
                <w:szCs w:val="22"/>
              </w:rPr>
              <w:t>+hours</w:t>
            </w:r>
            <w:r w:rsidR="00F729FF" w:rsidRPr="00DE6483">
              <w:rPr>
                <w:szCs w:val="22"/>
              </w:rPr>
              <w:t xml:space="preserve"> UDA</w:t>
            </w:r>
            <w:r w:rsidR="00875E4A" w:rsidRPr="00DE6483">
              <w:rPr>
                <w:szCs w:val="22"/>
              </w:rPr>
              <w:t>)</w:t>
            </w:r>
            <w:r w:rsidR="00C52D10" w:rsidRPr="00DE6483">
              <w:rPr>
                <w:szCs w:val="22"/>
              </w:rPr>
              <w:t xml:space="preserve">, </w:t>
            </w:r>
            <w:r w:rsidR="0011699A" w:rsidRPr="00DE6483">
              <w:rPr>
                <w:szCs w:val="22"/>
              </w:rPr>
              <w:t xml:space="preserve"> Nutcracker production</w:t>
            </w:r>
            <w:r w:rsidR="00227C85" w:rsidRPr="00DE6483">
              <w:rPr>
                <w:szCs w:val="22"/>
              </w:rPr>
              <w:t xml:space="preserve"> (30+ hours 2017)</w:t>
            </w:r>
            <w:r w:rsidR="0011699A" w:rsidRPr="00DE6483">
              <w:rPr>
                <w:szCs w:val="22"/>
              </w:rPr>
              <w:t xml:space="preserve">, </w:t>
            </w:r>
            <w:r w:rsidR="00BA4893" w:rsidRPr="00DE6483">
              <w:rPr>
                <w:szCs w:val="22"/>
              </w:rPr>
              <w:t xml:space="preserve">and </w:t>
            </w:r>
            <w:r w:rsidR="00893869" w:rsidRPr="00DE6483">
              <w:rPr>
                <w:szCs w:val="22"/>
              </w:rPr>
              <w:t>annual recital</w:t>
            </w:r>
          </w:p>
          <w:p w:rsidR="00F729FF" w:rsidRPr="00DE6483" w:rsidRDefault="00F729FF" w:rsidP="00F729FF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  <w:lang w:val="en-US"/>
              </w:rPr>
            </w:pPr>
            <w:r w:rsidRPr="00DE6483">
              <w:rPr>
                <w:sz w:val="22"/>
                <w:szCs w:val="22"/>
                <w:lang w:val="en-US"/>
              </w:rPr>
              <w:t xml:space="preserve">Participate in weekly </w:t>
            </w:r>
            <w:r w:rsidR="00DE6483" w:rsidRPr="00DE6483">
              <w:rPr>
                <w:sz w:val="22"/>
                <w:szCs w:val="22"/>
                <w:lang w:val="en-US"/>
              </w:rPr>
              <w:t>choreography</w:t>
            </w:r>
            <w:r w:rsidR="00DE6483">
              <w:rPr>
                <w:sz w:val="22"/>
                <w:szCs w:val="22"/>
                <w:lang w:val="en-US"/>
              </w:rPr>
              <w:t xml:space="preserve">/lesson (3+hours </w:t>
            </w:r>
            <w:proofErr w:type="spellStart"/>
            <w:r w:rsidR="00DE6483">
              <w:rPr>
                <w:sz w:val="22"/>
                <w:szCs w:val="22"/>
                <w:lang w:val="en-US"/>
              </w:rPr>
              <w:t>VYbE</w:t>
            </w:r>
            <w:proofErr w:type="spellEnd"/>
            <w:r w:rsidR="00DE6483">
              <w:rPr>
                <w:sz w:val="22"/>
                <w:szCs w:val="22"/>
                <w:lang w:val="en-US"/>
              </w:rPr>
              <w:t xml:space="preserve">) </w:t>
            </w:r>
            <w:r w:rsidR="000335E8">
              <w:rPr>
                <w:sz w:val="22"/>
                <w:szCs w:val="22"/>
                <w:lang w:val="en-US"/>
              </w:rPr>
              <w:t>on</w:t>
            </w:r>
            <w:r w:rsidR="00DE6483">
              <w:rPr>
                <w:sz w:val="22"/>
                <w:szCs w:val="22"/>
                <w:lang w:val="en-US"/>
              </w:rPr>
              <w:t xml:space="preserve"> </w:t>
            </w:r>
            <w:r w:rsidR="00DE6483" w:rsidRPr="00DE6483">
              <w:rPr>
                <w:sz w:val="22"/>
                <w:szCs w:val="22"/>
                <w:lang w:val="en-US"/>
              </w:rPr>
              <w:t>audition</w:t>
            </w:r>
            <w:r w:rsidRPr="00DE6483">
              <w:rPr>
                <w:sz w:val="22"/>
                <w:szCs w:val="22"/>
                <w:lang w:val="en-US"/>
              </w:rPr>
              <w:t>-selected competitive dance team</w:t>
            </w:r>
          </w:p>
          <w:p w:rsidR="00917A05" w:rsidRPr="00DE6483" w:rsidRDefault="00FA2891" w:rsidP="00696663">
            <w:pPr>
              <w:pStyle w:val="BulletedList"/>
              <w:rPr>
                <w:szCs w:val="22"/>
              </w:rPr>
            </w:pPr>
            <w:r w:rsidRPr="00DE6483">
              <w:rPr>
                <w:szCs w:val="22"/>
              </w:rPr>
              <w:t>Express creativity through c</w:t>
            </w:r>
            <w:r w:rsidR="00696663" w:rsidRPr="00DE6483">
              <w:rPr>
                <w:szCs w:val="22"/>
              </w:rPr>
              <w:t>horeograph</w:t>
            </w:r>
            <w:r w:rsidRPr="00DE6483">
              <w:rPr>
                <w:szCs w:val="22"/>
              </w:rPr>
              <w:t>ing</w:t>
            </w:r>
            <w:r w:rsidR="00696663" w:rsidRPr="00DE6483">
              <w:rPr>
                <w:szCs w:val="22"/>
              </w:rPr>
              <w:t xml:space="preserve"> various original dances with classical and </w:t>
            </w:r>
            <w:r w:rsidRPr="00DE6483">
              <w:rPr>
                <w:szCs w:val="22"/>
              </w:rPr>
              <w:t>contemporary music</w:t>
            </w:r>
          </w:p>
          <w:p w:rsidR="00255BCF" w:rsidRPr="00255BCF" w:rsidRDefault="00255BCF" w:rsidP="00255BCF">
            <w:pPr>
              <w:rPr>
                <w:lang w:val="en-US"/>
              </w:rPr>
            </w:pPr>
          </w:p>
          <w:tbl>
            <w:tblPr>
              <w:tblW w:w="9957" w:type="dxa"/>
              <w:tblLayout w:type="fixed"/>
              <w:tblLook w:val="0000" w:firstRow="0" w:lastRow="0" w:firstColumn="0" w:lastColumn="0" w:noHBand="0" w:noVBand="0"/>
            </w:tblPr>
            <w:tblGrid>
              <w:gridCol w:w="2340"/>
              <w:gridCol w:w="4499"/>
              <w:gridCol w:w="3118"/>
            </w:tblGrid>
            <w:tr w:rsidR="00917A05" w:rsidRPr="0070617C" w:rsidTr="00EF4C6F">
              <w:trPr>
                <w:trHeight w:val="510"/>
              </w:trPr>
              <w:tc>
                <w:tcPr>
                  <w:tcW w:w="2340" w:type="dxa"/>
                  <w:tcBorders>
                    <w:top w:val="single" w:sz="2" w:space="0" w:color="999999"/>
                  </w:tcBorders>
                </w:tcPr>
                <w:p w:rsidR="00917A05" w:rsidRPr="0070617C" w:rsidRDefault="00917A05" w:rsidP="00255BCF">
                  <w:pPr>
                    <w:pStyle w:val="BodyText1"/>
                    <w:tabs>
                      <w:tab w:val="left" w:pos="2520"/>
                    </w:tabs>
                    <w:spacing w:line="240" w:lineRule="auto"/>
                  </w:pPr>
                  <w:r>
                    <w:t>2</w:t>
                  </w:r>
                  <w:r w:rsidR="00DD44CA">
                    <w:t>011-Present</w:t>
                  </w:r>
                </w:p>
              </w:tc>
              <w:tc>
                <w:tcPr>
                  <w:tcW w:w="4499" w:type="dxa"/>
                  <w:tcBorders>
                    <w:top w:val="single" w:sz="2" w:space="0" w:color="999999"/>
                  </w:tcBorders>
                </w:tcPr>
                <w:p w:rsidR="00917A05" w:rsidRPr="0070617C" w:rsidRDefault="00383530" w:rsidP="00255BCF">
                  <w:pPr>
                    <w:pStyle w:val="BodyText"/>
                    <w:spacing w:line="240" w:lineRule="auto"/>
                    <w:jc w:val="left"/>
                  </w:pPr>
                  <w:r>
                    <w:t xml:space="preserve">        </w:t>
                  </w:r>
                  <w:r w:rsidR="00DC2B35">
                    <w:t xml:space="preserve">                          </w:t>
                  </w:r>
                  <w:r>
                    <w:t xml:space="preserve"> </w:t>
                  </w:r>
                  <w:r w:rsidR="00DD44CA">
                    <w:t>Uxbridge Fall Fair</w:t>
                  </w:r>
                  <w:r w:rsidR="0075097D">
                    <w:t xml:space="preserve"> Board</w:t>
                  </w:r>
                </w:p>
              </w:tc>
              <w:tc>
                <w:tcPr>
                  <w:tcW w:w="3118" w:type="dxa"/>
                  <w:tcBorders>
                    <w:top w:val="single" w:sz="2" w:space="0" w:color="999999"/>
                  </w:tcBorders>
                </w:tcPr>
                <w:p w:rsidR="00917A05" w:rsidRPr="0070617C" w:rsidRDefault="00917A05" w:rsidP="00255BCF">
                  <w:pPr>
                    <w:pStyle w:val="BodyText3"/>
                    <w:spacing w:line="240" w:lineRule="auto"/>
                  </w:pPr>
                  <w:r>
                    <w:t>Uxbridge, O</w:t>
                  </w:r>
                  <w:r w:rsidR="009D45F3">
                    <w:t>N</w:t>
                  </w:r>
                </w:p>
              </w:tc>
            </w:tr>
          </w:tbl>
          <w:p w:rsidR="00917A05" w:rsidRPr="00917A05" w:rsidRDefault="00917A05" w:rsidP="00917A05"/>
        </w:tc>
      </w:tr>
      <w:tr w:rsidR="00917A05" w:rsidTr="00995B8F">
        <w:trPr>
          <w:gridAfter w:val="1"/>
          <w:wAfter w:w="283" w:type="dxa"/>
          <w:trHeight w:val="854"/>
        </w:trPr>
        <w:tc>
          <w:tcPr>
            <w:tcW w:w="10349" w:type="dxa"/>
            <w:gridSpan w:val="5"/>
          </w:tcPr>
          <w:p w:rsidR="00917A05" w:rsidRDefault="00346BCC" w:rsidP="00C24E04">
            <w:pPr>
              <w:pStyle w:val="Heading2"/>
            </w:pPr>
            <w:r>
              <w:lastRenderedPageBreak/>
              <w:t>J</w:t>
            </w:r>
            <w:r w:rsidR="00DD44CA">
              <w:t>unior Director</w:t>
            </w:r>
            <w:r>
              <w:t>-Board Member</w:t>
            </w:r>
          </w:p>
          <w:p w:rsidR="00917A05" w:rsidRDefault="00831F94" w:rsidP="00C24E04">
            <w:pPr>
              <w:pStyle w:val="BulletedList"/>
            </w:pPr>
            <w:r>
              <w:t>Assist judges during evaluation of prize-winning baking</w:t>
            </w:r>
            <w:r w:rsidR="004D014A">
              <w:t xml:space="preserve"> and antique</w:t>
            </w:r>
            <w:r w:rsidR="006D42FB">
              <w:t xml:space="preserve"> Fair entries, 3-d</w:t>
            </w:r>
            <w:r w:rsidR="00151FAA">
              <w:t xml:space="preserve">ay </w:t>
            </w:r>
            <w:r w:rsidR="006D42FB">
              <w:t>annual f</w:t>
            </w:r>
            <w:r w:rsidR="00151FAA">
              <w:t>air</w:t>
            </w:r>
          </w:p>
          <w:p w:rsidR="00B2781A" w:rsidRPr="00696663" w:rsidRDefault="00151FAA" w:rsidP="00B2781A">
            <w:pPr>
              <w:pStyle w:val="BulletedList"/>
            </w:pPr>
            <w:r>
              <w:t>Co-ordinate, equip event, a</w:t>
            </w:r>
            <w:r w:rsidR="00831F94">
              <w:t>nnounce and judge Children’s Contest</w:t>
            </w:r>
            <w:r w:rsidR="00696663">
              <w:t>s, Ugly Bug Contest and Pet Show</w:t>
            </w:r>
          </w:p>
        </w:tc>
      </w:tr>
      <w:tr w:rsidR="0037263E" w:rsidTr="00696663">
        <w:trPr>
          <w:gridAfter w:val="1"/>
          <w:wAfter w:w="283" w:type="dxa"/>
          <w:trHeight w:hRule="exact" w:val="53"/>
        </w:trPr>
        <w:tc>
          <w:tcPr>
            <w:tcW w:w="10349" w:type="dxa"/>
            <w:gridSpan w:val="5"/>
          </w:tcPr>
          <w:p w:rsidR="0037263E" w:rsidRDefault="0037263E" w:rsidP="00727993">
            <w:pPr>
              <w:pStyle w:val="Heading2"/>
            </w:pPr>
          </w:p>
        </w:tc>
      </w:tr>
      <w:tr w:rsidR="00B67166" w:rsidTr="00346BCC">
        <w:trPr>
          <w:gridAfter w:val="1"/>
          <w:wAfter w:w="283" w:type="dxa"/>
          <w:trHeight w:val="525"/>
        </w:trPr>
        <w:tc>
          <w:tcPr>
            <w:tcW w:w="2127" w:type="dxa"/>
          </w:tcPr>
          <w:p w:rsidR="00B67166" w:rsidRPr="00A43F4E" w:rsidRDefault="00995B8F" w:rsidP="00FA7235">
            <w:pPr>
              <w:pStyle w:val="BodyText1"/>
              <w:tabs>
                <w:tab w:val="left" w:pos="2520"/>
              </w:tabs>
              <w:jc w:val="both"/>
            </w:pPr>
            <w:r>
              <w:t>2</w:t>
            </w:r>
            <w:r w:rsidR="0073253A">
              <w:t>015</w:t>
            </w:r>
            <w:r w:rsidR="004D014A">
              <w:t>-current</w:t>
            </w:r>
          </w:p>
        </w:tc>
        <w:tc>
          <w:tcPr>
            <w:tcW w:w="5670" w:type="dxa"/>
            <w:gridSpan w:val="3"/>
          </w:tcPr>
          <w:p w:rsidR="00B67166" w:rsidRPr="00A43F4E" w:rsidRDefault="00E25F22" w:rsidP="0073253A">
            <w:pPr>
              <w:pStyle w:val="BodyText"/>
              <w:jc w:val="left"/>
            </w:pPr>
            <w:r>
              <w:t xml:space="preserve">              </w:t>
            </w:r>
            <w:r w:rsidR="0073253A">
              <w:t>Duke of Edinburgh International Award</w:t>
            </w:r>
          </w:p>
        </w:tc>
        <w:tc>
          <w:tcPr>
            <w:tcW w:w="2552" w:type="dxa"/>
          </w:tcPr>
          <w:p w:rsidR="00B67166" w:rsidRPr="00A43F4E" w:rsidRDefault="00EF4C6F" w:rsidP="00EF4C6F">
            <w:pPr>
              <w:pStyle w:val="BodyText3"/>
              <w:jc w:val="left"/>
            </w:pPr>
            <w:r>
              <w:t xml:space="preserve">               </w:t>
            </w:r>
            <w:r w:rsidR="00C15185">
              <w:t>Uxbridge, O</w:t>
            </w:r>
            <w:r w:rsidR="009D45F3">
              <w:t>N</w:t>
            </w:r>
          </w:p>
        </w:tc>
      </w:tr>
      <w:tr w:rsidR="00B67166" w:rsidTr="00346BCC">
        <w:trPr>
          <w:gridAfter w:val="1"/>
          <w:wAfter w:w="283" w:type="dxa"/>
          <w:trHeight w:val="1080"/>
        </w:trPr>
        <w:tc>
          <w:tcPr>
            <w:tcW w:w="10349" w:type="dxa"/>
            <w:gridSpan w:val="5"/>
          </w:tcPr>
          <w:p w:rsidR="00B224C8" w:rsidRDefault="004D014A" w:rsidP="00B224C8">
            <w:pPr>
              <w:pStyle w:val="Heading2"/>
            </w:pPr>
            <w:r>
              <w:t>Silver Award Recipient (2016), Gold Award Candidate (in 2018)</w:t>
            </w:r>
          </w:p>
          <w:p w:rsidR="00297D6D" w:rsidRDefault="0040635E" w:rsidP="00297D6D">
            <w:pPr>
              <w:pStyle w:val="BulletedList"/>
            </w:pPr>
            <w:r>
              <w:t>Set and achieve goals over 12 months to encourage personal development, sustained weekly physical activity, new skills and community involvement</w:t>
            </w:r>
            <w:r w:rsidR="006D42FB">
              <w:t xml:space="preserve"> (includes 120+ hours community service completed)</w:t>
            </w:r>
          </w:p>
          <w:p w:rsidR="0040635E" w:rsidRPr="0040635E" w:rsidRDefault="0040635E" w:rsidP="0040635E">
            <w:pPr>
              <w:pStyle w:val="BulletedList"/>
            </w:pPr>
            <w:r>
              <w:t>Completed 6 day adventurous expedition into Algonquin Park, canoeing 60kms, camping, cooking.</w:t>
            </w:r>
          </w:p>
          <w:p w:rsidR="0073253A" w:rsidRPr="0073253A" w:rsidRDefault="0073253A" w:rsidP="0040635E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F561DD" w:rsidTr="007155E6">
        <w:trPr>
          <w:gridAfter w:val="1"/>
          <w:wAfter w:w="283" w:type="dxa"/>
        </w:trPr>
        <w:tc>
          <w:tcPr>
            <w:tcW w:w="10349" w:type="dxa"/>
            <w:gridSpan w:val="5"/>
            <w:tcBorders>
              <w:bottom w:val="single" w:sz="12" w:space="0" w:color="auto"/>
            </w:tcBorders>
          </w:tcPr>
          <w:p w:rsidR="00F561DD" w:rsidRPr="0070617C" w:rsidRDefault="00F561DD" w:rsidP="00FD2A3E">
            <w:pPr>
              <w:pStyle w:val="Heading1"/>
              <w:spacing w:before="0"/>
            </w:pPr>
            <w:r w:rsidRPr="00346BCC">
              <w:t>Education</w:t>
            </w:r>
            <w:r w:rsidR="00EC7DF5" w:rsidRPr="00346BCC">
              <w:t xml:space="preserve"> </w:t>
            </w:r>
          </w:p>
        </w:tc>
      </w:tr>
      <w:tr w:rsidR="00FD2A3E" w:rsidTr="007155E6">
        <w:trPr>
          <w:gridAfter w:val="1"/>
          <w:wAfter w:w="283" w:type="dxa"/>
          <w:trHeight w:val="525"/>
        </w:trPr>
        <w:tc>
          <w:tcPr>
            <w:tcW w:w="2994" w:type="dxa"/>
            <w:gridSpan w:val="3"/>
            <w:tcBorders>
              <w:top w:val="single" w:sz="12" w:space="0" w:color="auto"/>
            </w:tcBorders>
          </w:tcPr>
          <w:p w:rsidR="00FD2A3E" w:rsidRDefault="00FD2A3E" w:rsidP="00EC7DF5">
            <w:pPr>
              <w:pStyle w:val="BodyText1"/>
            </w:pPr>
            <w:r>
              <w:t>2014- Present</w:t>
            </w:r>
          </w:p>
        </w:tc>
        <w:tc>
          <w:tcPr>
            <w:tcW w:w="4803" w:type="dxa"/>
            <w:tcBorders>
              <w:top w:val="single" w:sz="12" w:space="0" w:color="auto"/>
            </w:tcBorders>
          </w:tcPr>
          <w:p w:rsidR="00FD2A3E" w:rsidRDefault="00E25F22" w:rsidP="00E25F22">
            <w:pPr>
              <w:pStyle w:val="BodyText"/>
              <w:jc w:val="left"/>
            </w:pPr>
            <w:r>
              <w:t xml:space="preserve">       </w:t>
            </w:r>
            <w:r w:rsidR="00FD2A3E">
              <w:t>Uxbridge Secondary School</w:t>
            </w:r>
          </w:p>
        </w:tc>
        <w:tc>
          <w:tcPr>
            <w:tcW w:w="2552" w:type="dxa"/>
            <w:tcBorders>
              <w:top w:val="single" w:sz="12" w:space="0" w:color="auto"/>
            </w:tcBorders>
          </w:tcPr>
          <w:p w:rsidR="00FD2A3E" w:rsidRDefault="00FD2A3E" w:rsidP="009D45F3">
            <w:pPr>
              <w:pStyle w:val="BodyText3"/>
            </w:pPr>
            <w:r>
              <w:t>Uxbridge, O</w:t>
            </w:r>
            <w:r w:rsidR="009D45F3">
              <w:t>N</w:t>
            </w:r>
          </w:p>
        </w:tc>
      </w:tr>
      <w:tr w:rsidR="00FD2A3E" w:rsidTr="00346BCC">
        <w:trPr>
          <w:gridAfter w:val="1"/>
          <w:wAfter w:w="283" w:type="dxa"/>
          <w:trHeight w:val="525"/>
        </w:trPr>
        <w:tc>
          <w:tcPr>
            <w:tcW w:w="10349" w:type="dxa"/>
            <w:gridSpan w:val="5"/>
          </w:tcPr>
          <w:p w:rsidR="00FD2A3E" w:rsidRDefault="00FD2A3E" w:rsidP="00FD2A3E">
            <w:pPr>
              <w:pStyle w:val="Heading2"/>
            </w:pPr>
            <w:r>
              <w:t xml:space="preserve">French Immersion </w:t>
            </w:r>
            <w:r w:rsidR="00166240">
              <w:t xml:space="preserve">Secondary </w:t>
            </w:r>
            <w:r>
              <w:t xml:space="preserve">Student-Grade </w:t>
            </w:r>
            <w:r w:rsidR="00AD61A5">
              <w:t>1</w:t>
            </w:r>
            <w:r w:rsidR="00227C85">
              <w:t>2</w:t>
            </w:r>
          </w:p>
          <w:p w:rsidR="00AD61A5" w:rsidRDefault="00AD61A5" w:rsidP="007E5D54">
            <w:pPr>
              <w:pStyle w:val="BulletedList"/>
            </w:pPr>
            <w:r>
              <w:t xml:space="preserve">Achieved High Honors in grade </w:t>
            </w:r>
            <w:r w:rsidR="00227C85">
              <w:t xml:space="preserve">11 (95%), grade </w:t>
            </w:r>
            <w:r>
              <w:t>10 (</w:t>
            </w:r>
            <w:r w:rsidR="006508FD">
              <w:t>9</w:t>
            </w:r>
            <w:r w:rsidR="00995B8F">
              <w:t>6.6%)</w:t>
            </w:r>
            <w:r w:rsidR="00E53F67">
              <w:t>, interests in Sciences, Tech, Engineering, Math</w:t>
            </w:r>
          </w:p>
          <w:p w:rsidR="00FD2A3E" w:rsidRDefault="007155E6" w:rsidP="00FD2A3E">
            <w:pPr>
              <w:pStyle w:val="BulletedList"/>
            </w:pPr>
            <w:r>
              <w:t>Active in activities and athletics:</w:t>
            </w:r>
            <w:r w:rsidR="00FD2A3E">
              <w:t xml:space="preserve"> Dance Company, </w:t>
            </w:r>
            <w:r w:rsidR="00CC0772">
              <w:t>Ultimate Frisbee</w:t>
            </w:r>
            <w:r w:rsidR="00FD2A3E">
              <w:t xml:space="preserve">, </w:t>
            </w:r>
            <w:r w:rsidR="00AD61A5">
              <w:t>Outers Club</w:t>
            </w:r>
            <w:r w:rsidR="006508FD">
              <w:t xml:space="preserve">, </w:t>
            </w:r>
            <w:r>
              <w:t>tennis</w:t>
            </w:r>
            <w:r w:rsidR="00995B8F">
              <w:t>, Terry Fox Run</w:t>
            </w:r>
          </w:p>
          <w:p w:rsidR="007155E6" w:rsidRDefault="007155E6" w:rsidP="007155E6">
            <w:pPr>
              <w:pStyle w:val="BulletedList"/>
            </w:pPr>
            <w:r>
              <w:t xml:space="preserve">Student </w:t>
            </w:r>
            <w:r w:rsidR="000335E8">
              <w:t>L</w:t>
            </w:r>
            <w:r>
              <w:t xml:space="preserve">eader: </w:t>
            </w:r>
            <w:r w:rsidR="00B52CA0">
              <w:t xml:space="preserve">Leadership </w:t>
            </w:r>
            <w:r w:rsidR="006D42FB">
              <w:t xml:space="preserve">Co-Chair, </w:t>
            </w:r>
            <w:r w:rsidR="00B52CA0">
              <w:t xml:space="preserve">Committee, </w:t>
            </w:r>
            <w:r w:rsidR="00CC0772">
              <w:t>Student Mentor to grade nine students (SLAM)</w:t>
            </w:r>
          </w:p>
          <w:p w:rsidR="00AD61A5" w:rsidRPr="003C3A56" w:rsidRDefault="00B52CA0" w:rsidP="00B52CA0">
            <w:pPr>
              <w:pStyle w:val="BulletedList"/>
            </w:pPr>
            <w:r>
              <w:t>Student Delegate: VIMY 100</w:t>
            </w:r>
            <w:r w:rsidRPr="00B52CA0">
              <w:rPr>
                <w:vertAlign w:val="superscript"/>
              </w:rPr>
              <w:t>th</w:t>
            </w:r>
            <w:r>
              <w:t xml:space="preserve"> Anniversary trip, Sam Sharpe Club</w:t>
            </w:r>
            <w:r w:rsidR="00CC0772">
              <w:t>, Gala Committee</w:t>
            </w:r>
          </w:p>
        </w:tc>
      </w:tr>
      <w:tr w:rsidR="00B67166" w:rsidTr="00346BCC">
        <w:trPr>
          <w:gridAfter w:val="1"/>
          <w:wAfter w:w="283" w:type="dxa"/>
          <w:trHeight w:val="525"/>
        </w:trPr>
        <w:tc>
          <w:tcPr>
            <w:tcW w:w="2994" w:type="dxa"/>
            <w:gridSpan w:val="3"/>
          </w:tcPr>
          <w:p w:rsidR="00B67166" w:rsidRDefault="00865976" w:rsidP="00EC7DF5">
            <w:pPr>
              <w:pStyle w:val="BodyText1"/>
            </w:pPr>
            <w:r>
              <w:t>200</w:t>
            </w:r>
            <w:r w:rsidR="00EC7DF5">
              <w:t>7</w:t>
            </w:r>
            <w:r>
              <w:t>-201</w:t>
            </w:r>
            <w:r w:rsidR="00EC7DF5">
              <w:t>4</w:t>
            </w:r>
          </w:p>
        </w:tc>
        <w:tc>
          <w:tcPr>
            <w:tcW w:w="4803" w:type="dxa"/>
          </w:tcPr>
          <w:p w:rsidR="00B67166" w:rsidRDefault="00E25F22" w:rsidP="00E25F22">
            <w:pPr>
              <w:pStyle w:val="BodyText"/>
              <w:jc w:val="left"/>
            </w:pPr>
            <w:r>
              <w:t xml:space="preserve">         </w:t>
            </w:r>
            <w:r w:rsidR="00865976">
              <w:t xml:space="preserve">Uxbridge Public </w:t>
            </w:r>
            <w:r w:rsidR="005A3C9A">
              <w:t>S</w:t>
            </w:r>
            <w:r w:rsidR="00865976">
              <w:t>chool</w:t>
            </w:r>
          </w:p>
        </w:tc>
        <w:tc>
          <w:tcPr>
            <w:tcW w:w="2552" w:type="dxa"/>
          </w:tcPr>
          <w:p w:rsidR="00B67166" w:rsidRDefault="00C15185" w:rsidP="009D45F3">
            <w:pPr>
              <w:pStyle w:val="BodyText3"/>
            </w:pPr>
            <w:r>
              <w:t>Uxbridge, O</w:t>
            </w:r>
            <w:r w:rsidR="009D45F3">
              <w:t>N</w:t>
            </w:r>
          </w:p>
        </w:tc>
      </w:tr>
      <w:tr w:rsidR="00B67166" w:rsidTr="00346BCC">
        <w:trPr>
          <w:gridAfter w:val="1"/>
          <w:wAfter w:w="283" w:type="dxa"/>
          <w:trHeight w:val="555"/>
        </w:trPr>
        <w:tc>
          <w:tcPr>
            <w:tcW w:w="10349" w:type="dxa"/>
            <w:gridSpan w:val="5"/>
          </w:tcPr>
          <w:p w:rsidR="00B67166" w:rsidRDefault="00166240" w:rsidP="00A43F4E">
            <w:pPr>
              <w:pStyle w:val="Heading2"/>
            </w:pPr>
            <w:r>
              <w:t xml:space="preserve">French Immersion Elementary </w:t>
            </w:r>
            <w:r w:rsidR="00BF51E7">
              <w:t>Student</w:t>
            </w:r>
          </w:p>
          <w:p w:rsidR="00227C85" w:rsidRDefault="004A20C4" w:rsidP="00227C85">
            <w:pPr>
              <w:pStyle w:val="BulletedList"/>
            </w:pPr>
            <w:r>
              <w:t xml:space="preserve">Received </w:t>
            </w:r>
            <w:r w:rsidR="005A3C9A">
              <w:t>C</w:t>
            </w:r>
            <w:r>
              <w:t xml:space="preserve">ertificate of </w:t>
            </w:r>
            <w:r w:rsidRPr="0007636A">
              <w:rPr>
                <w:lang w:val="en-CA"/>
              </w:rPr>
              <w:t>Hono</w:t>
            </w:r>
            <w:r w:rsidR="0007636A" w:rsidRPr="0007636A">
              <w:rPr>
                <w:lang w:val="en-CA"/>
              </w:rPr>
              <w:t>u</w:t>
            </w:r>
            <w:r w:rsidRPr="0007636A">
              <w:rPr>
                <w:lang w:val="en-CA"/>
              </w:rPr>
              <w:t>r</w:t>
            </w:r>
            <w:r>
              <w:t xml:space="preserve"> </w:t>
            </w:r>
            <w:r w:rsidR="005A3C9A">
              <w:t>R</w:t>
            </w:r>
            <w:r>
              <w:t>oll</w:t>
            </w:r>
            <w:r w:rsidR="00227C85">
              <w:t>, Geography Award, Eleanor Bailey Award for Excellence*</w:t>
            </w:r>
            <w:r w:rsidR="000C3DAC">
              <w:t xml:space="preserve"> G</w:t>
            </w:r>
            <w:r w:rsidR="00227C85">
              <w:t>rade 8</w:t>
            </w:r>
          </w:p>
          <w:p w:rsidR="00DD44CA" w:rsidRDefault="005038EE" w:rsidP="00B22E82">
            <w:pPr>
              <w:pStyle w:val="BulletedList"/>
            </w:pPr>
            <w:r>
              <w:t>Lunch Supervisor, Office Assistant</w:t>
            </w:r>
          </w:p>
          <w:p w:rsidR="00B22E82" w:rsidRDefault="00EC7DF5" w:rsidP="00B22E82">
            <w:pPr>
              <w:pStyle w:val="BulletedList"/>
            </w:pPr>
            <w:r>
              <w:t xml:space="preserve">Participated in </w:t>
            </w:r>
            <w:r w:rsidR="005A3C9A">
              <w:t xml:space="preserve">Me to </w:t>
            </w:r>
            <w:r w:rsidR="00B22E82">
              <w:t>We</w:t>
            </w:r>
            <w:r w:rsidR="005A3C9A">
              <w:t xml:space="preserve"> (attended WE Day 2010/2011)</w:t>
            </w:r>
            <w:r w:rsidR="00DD44CA">
              <w:t>, local and global initiatives</w:t>
            </w:r>
          </w:p>
          <w:p w:rsidR="005A3C9A" w:rsidRDefault="00DD44CA" w:rsidP="00DD44CA">
            <w:pPr>
              <w:pStyle w:val="BulletedList"/>
            </w:pPr>
            <w:r>
              <w:t>Participated in track and field, badminton, Ul</w:t>
            </w:r>
            <w:r w:rsidR="00227C85">
              <w:t xml:space="preserve">timate Frisbee Team, curling, </w:t>
            </w:r>
            <w:r>
              <w:t xml:space="preserve"> intramurals</w:t>
            </w:r>
            <w:r w:rsidR="00227C85">
              <w:t>, Forest of Reading</w:t>
            </w:r>
          </w:p>
          <w:p w:rsidR="00B22E82" w:rsidRDefault="007F1689" w:rsidP="007F1689">
            <w:pPr>
              <w:pStyle w:val="BulletedList"/>
            </w:pPr>
            <w:r>
              <w:t>French Immersion graduate</w:t>
            </w:r>
          </w:p>
          <w:p w:rsidR="00FF43B2" w:rsidRPr="00FF43B2" w:rsidRDefault="00FF43B2" w:rsidP="00FF43B2">
            <w:pPr>
              <w:rPr>
                <w:lang w:val="en-US"/>
              </w:rPr>
            </w:pPr>
            <w:r>
              <w:t>*Eleanor Bailey Award of Excellence is awarded to a student who is all-round: high academic average, extensive involvement in extra-</w:t>
            </w:r>
            <w:r w:rsidR="00DC663F">
              <w:t>curricular pursuits,</w:t>
            </w:r>
            <w:r>
              <w:t xml:space="preserve"> and who shows leadership and citizenship.  </w:t>
            </w:r>
          </w:p>
        </w:tc>
      </w:tr>
      <w:tr w:rsidR="00F561DD" w:rsidRPr="007A5F3F" w:rsidTr="00062B4B">
        <w:trPr>
          <w:gridAfter w:val="1"/>
          <w:wAfter w:w="283" w:type="dxa"/>
          <w:trHeight w:val="3002"/>
        </w:trPr>
        <w:tc>
          <w:tcPr>
            <w:tcW w:w="10349" w:type="dxa"/>
            <w:gridSpan w:val="5"/>
          </w:tcPr>
          <w:p w:rsidR="008B2BAC" w:rsidRDefault="008B2BAC" w:rsidP="00AB23E0">
            <w:pPr>
              <w:pStyle w:val="Heading1"/>
              <w:pBdr>
                <w:bottom w:val="single" w:sz="12" w:space="1" w:color="auto"/>
              </w:pBdr>
            </w:pPr>
            <w:r>
              <w:t>Leadership and Enrichment</w:t>
            </w:r>
            <w:r w:rsidR="00991007">
              <w:t xml:space="preserve">                         </w:t>
            </w:r>
          </w:p>
          <w:p w:rsidR="00991007" w:rsidRDefault="00B52CA0" w:rsidP="00991007">
            <w:pPr>
              <w:pStyle w:val="BulletedList"/>
            </w:pPr>
            <w:r>
              <w:t xml:space="preserve">Leadership </w:t>
            </w:r>
            <w:r w:rsidR="009303CF">
              <w:t xml:space="preserve">Co-Chair (2017), </w:t>
            </w:r>
            <w:r>
              <w:t>Committee</w:t>
            </w:r>
            <w:r w:rsidR="009303CF">
              <w:t xml:space="preserve"> Member (2016)</w:t>
            </w:r>
            <w:r>
              <w:t xml:space="preserve">, Student Mentor (SLAM), </w:t>
            </w:r>
            <w:r w:rsidR="00991007">
              <w:t xml:space="preserve">Student leader </w:t>
            </w:r>
            <w:r w:rsidR="00EF4C6F">
              <w:t>(</w:t>
            </w:r>
            <w:r w:rsidR="00991007">
              <w:t>PALS</w:t>
            </w:r>
            <w:r w:rsidR="00EF4C6F">
              <w:t>)</w:t>
            </w:r>
          </w:p>
          <w:p w:rsidR="000335E8" w:rsidRPr="00DE6483" w:rsidRDefault="000335E8" w:rsidP="000335E8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  <w:lang w:val="en-US"/>
              </w:rPr>
            </w:pPr>
            <w:r w:rsidRPr="00DE6483">
              <w:rPr>
                <w:sz w:val="22"/>
                <w:szCs w:val="22"/>
                <w:lang w:val="en-US"/>
              </w:rPr>
              <w:t>Waterloo Unlimited (</w:t>
            </w:r>
            <w:r>
              <w:rPr>
                <w:sz w:val="22"/>
                <w:szCs w:val="22"/>
                <w:lang w:val="en-US"/>
              </w:rPr>
              <w:t xml:space="preserve">March </w:t>
            </w:r>
            <w:r w:rsidRPr="00DE6483">
              <w:rPr>
                <w:sz w:val="22"/>
                <w:szCs w:val="22"/>
                <w:lang w:val="en-US"/>
              </w:rPr>
              <w:t>2017)</w:t>
            </w:r>
            <w:r>
              <w:rPr>
                <w:sz w:val="22"/>
                <w:szCs w:val="22"/>
                <w:lang w:val="en-US"/>
              </w:rPr>
              <w:t>,</w:t>
            </w:r>
            <w:r w:rsidRPr="00DE6483">
              <w:rPr>
                <w:sz w:val="22"/>
                <w:szCs w:val="22"/>
                <w:lang w:val="en-US"/>
              </w:rPr>
              <w:t xml:space="preserve"> selected for transdisciplinary enrichment camp, 7 days</w:t>
            </w:r>
          </w:p>
          <w:p w:rsidR="000335E8" w:rsidRDefault="000335E8" w:rsidP="000335E8">
            <w:pPr>
              <w:pStyle w:val="BulletedList"/>
            </w:pPr>
            <w:proofErr w:type="spellStart"/>
            <w:r>
              <w:t>Vimy</w:t>
            </w:r>
            <w:proofErr w:type="spellEnd"/>
            <w:r>
              <w:t xml:space="preserve"> 100</w:t>
            </w:r>
            <w:r w:rsidRPr="00A90CE6">
              <w:rPr>
                <w:vertAlign w:val="superscript"/>
              </w:rPr>
              <w:t>th</w:t>
            </w:r>
            <w:r>
              <w:t xml:space="preserve"> Anniversary trip to France &amp; Belgium (April 2017) student delegate: 10 days in Europe</w:t>
            </w:r>
          </w:p>
          <w:p w:rsidR="00CE4A61" w:rsidRDefault="009303CF" w:rsidP="00991007">
            <w:pPr>
              <w:pStyle w:val="BulletedList"/>
            </w:pPr>
            <w:r>
              <w:t>Bootcamp for Brains (</w:t>
            </w:r>
            <w:r w:rsidR="000335E8">
              <w:t xml:space="preserve">July </w:t>
            </w:r>
            <w:r>
              <w:t xml:space="preserve">2016) </w:t>
            </w:r>
            <w:r w:rsidR="00CE4A61">
              <w:t xml:space="preserve"> G(IRLS)20 initiative</w:t>
            </w:r>
            <w:r w:rsidR="002A21B5">
              <w:t>:</w:t>
            </w:r>
            <w:r w:rsidR="00CE4A61">
              <w:t xml:space="preserve"> 30 </w:t>
            </w:r>
            <w:r w:rsidR="002A21B5">
              <w:t xml:space="preserve">selected </w:t>
            </w:r>
            <w:r w:rsidR="00CE4A61">
              <w:t>girls nationwide participating in workshops</w:t>
            </w:r>
            <w:r w:rsidR="00D34C4B">
              <w:t>/seminars</w:t>
            </w:r>
            <w:r w:rsidR="001C2496">
              <w:t>: The Arts of Lead</w:t>
            </w:r>
            <w:r w:rsidR="000335E8">
              <w:t>ership, Communications, Finance,</w:t>
            </w:r>
            <w:r w:rsidR="001C2496">
              <w:t xml:space="preserve"> </w:t>
            </w:r>
            <w:r w:rsidR="002A21B5">
              <w:t xml:space="preserve"> 7 days in Ottawa </w:t>
            </w:r>
          </w:p>
          <w:p w:rsidR="00991007" w:rsidRDefault="00991007" w:rsidP="00991007">
            <w:pPr>
              <w:pStyle w:val="BulletedList"/>
            </w:pPr>
            <w:r>
              <w:t xml:space="preserve">Duke of Edinburgh Silver Award </w:t>
            </w:r>
            <w:r w:rsidR="009303CF">
              <w:t xml:space="preserve">Recipient (2016),  Gold Award candidate </w:t>
            </w:r>
            <w:r w:rsidR="0048011F">
              <w:t>(</w:t>
            </w:r>
            <w:r w:rsidR="009303CF">
              <w:t>2017-2018)</w:t>
            </w:r>
          </w:p>
          <w:p w:rsidR="00991007" w:rsidRDefault="00991007" w:rsidP="00991007">
            <w:pPr>
              <w:pStyle w:val="BulletedList"/>
            </w:pPr>
            <w:r>
              <w:t>Heart and Stoke, community canvasser, volunteer</w:t>
            </w:r>
            <w:r w:rsidR="00EF4C6F">
              <w:t xml:space="preserve"> (February 2016</w:t>
            </w:r>
            <w:r w:rsidR="009303CF">
              <w:t>, 2017</w:t>
            </w:r>
            <w:r w:rsidR="00EF4C6F">
              <w:t>)</w:t>
            </w:r>
          </w:p>
          <w:p w:rsidR="00415035" w:rsidRDefault="00415035" w:rsidP="00415035">
            <w:pPr>
              <w:pStyle w:val="BulletedList"/>
            </w:pPr>
            <w:r w:rsidRPr="00BF4B22">
              <w:t>Youth Summit for Biodiversity and Environmental Leadership</w:t>
            </w:r>
            <w:r w:rsidR="00733785">
              <w:t xml:space="preserve"> </w:t>
            </w:r>
            <w:r w:rsidR="00DC335E">
              <w:t>(September 2015</w:t>
            </w:r>
            <w:r w:rsidR="00B52CA0">
              <w:t>, 2016</w:t>
            </w:r>
            <w:r w:rsidR="00DC335E">
              <w:t>)</w:t>
            </w:r>
            <w:r w:rsidR="009303CF">
              <w:t xml:space="preserve"> delegate</w:t>
            </w:r>
            <w:r w:rsidR="002A21B5">
              <w:t xml:space="preserve">: 6 days </w:t>
            </w:r>
            <w:r w:rsidR="001C2496">
              <w:t>camp</w:t>
            </w:r>
          </w:p>
          <w:p w:rsidR="0048011F" w:rsidRDefault="0048011F" w:rsidP="0048011F">
            <w:pPr>
              <w:pStyle w:val="BulletedList"/>
            </w:pPr>
            <w:r>
              <w:t xml:space="preserve">Oak </w:t>
            </w:r>
            <w:proofErr w:type="spellStart"/>
            <w:r>
              <w:t>Ridges</w:t>
            </w:r>
            <w:proofErr w:type="spellEnd"/>
            <w:r>
              <w:t xml:space="preserve"> Trail Association (ORTA) member</w:t>
            </w:r>
            <w:r w:rsidR="00DC335E">
              <w:t xml:space="preserve"> (2016</w:t>
            </w:r>
            <w:r w:rsidR="009303CF">
              <w:t>, 2017</w:t>
            </w:r>
            <w:r w:rsidR="00DC335E">
              <w:t>)</w:t>
            </w:r>
          </w:p>
          <w:p w:rsidR="005D2589" w:rsidRDefault="005D2589" w:rsidP="005D2589">
            <w:pPr>
              <w:pStyle w:val="BulletedList"/>
            </w:pPr>
            <w:r>
              <w:t>Great Backyard Bird Count (GBBC) participant (February 2016)</w:t>
            </w:r>
          </w:p>
          <w:p w:rsidR="00062B4B" w:rsidRDefault="00E53F67" w:rsidP="00062B4B">
            <w:pPr>
              <w:pStyle w:val="BulletedList"/>
            </w:pPr>
            <w:r>
              <w:t>Go Code Girl, University of Ontario Institute of Technology, participant (February 2016)</w:t>
            </w:r>
          </w:p>
          <w:p w:rsidR="005E2CF6" w:rsidRPr="005E2CF6" w:rsidRDefault="005E2CF6" w:rsidP="005E2CF6">
            <w:pPr>
              <w:pStyle w:val="BulletedList"/>
            </w:pPr>
            <w:r>
              <w:t>FOCUS (2016): 5 week photography workshop, community exhibition, theme: Be Heard</w:t>
            </w:r>
          </w:p>
          <w:p w:rsidR="000323F3" w:rsidRPr="000323F3" w:rsidRDefault="00062B4B" w:rsidP="00062B4B">
            <w:pPr>
              <w:pStyle w:val="Heading1"/>
              <w:pBdr>
                <w:bottom w:val="single" w:sz="12" w:space="1" w:color="auto"/>
              </w:pBdr>
            </w:pPr>
            <w:r>
              <w:t xml:space="preserve">Interests                        </w:t>
            </w:r>
          </w:p>
        </w:tc>
      </w:tr>
    </w:tbl>
    <w:p w:rsidR="00597797" w:rsidRPr="00001C75" w:rsidRDefault="00597797" w:rsidP="00CE4A61">
      <w:pPr>
        <w:rPr>
          <w:sz w:val="22"/>
          <w:szCs w:val="22"/>
        </w:rPr>
      </w:pPr>
      <w:r>
        <w:rPr>
          <w:sz w:val="22"/>
          <w:szCs w:val="22"/>
        </w:rPr>
        <w:t>Malala Fund, world g</w:t>
      </w:r>
      <w:r w:rsidR="00285B1F">
        <w:rPr>
          <w:sz w:val="22"/>
          <w:szCs w:val="22"/>
        </w:rPr>
        <w:t>eography,</w:t>
      </w:r>
      <w:r>
        <w:rPr>
          <w:sz w:val="22"/>
          <w:szCs w:val="22"/>
        </w:rPr>
        <w:t xml:space="preserve"> geology, </w:t>
      </w:r>
      <w:r w:rsidR="00285B1F">
        <w:rPr>
          <w:sz w:val="22"/>
          <w:szCs w:val="22"/>
        </w:rPr>
        <w:t>veteran research,</w:t>
      </w:r>
      <w:r>
        <w:rPr>
          <w:sz w:val="22"/>
          <w:szCs w:val="22"/>
        </w:rPr>
        <w:t xml:space="preserve"> </w:t>
      </w:r>
      <w:r w:rsidR="00285B1F">
        <w:rPr>
          <w:sz w:val="22"/>
          <w:szCs w:val="22"/>
        </w:rPr>
        <w:t>environmental issues</w:t>
      </w:r>
      <w:bookmarkStart w:id="0" w:name="_GoBack"/>
      <w:bookmarkEnd w:id="0"/>
    </w:p>
    <w:sectPr w:rsidR="00597797" w:rsidRPr="00001C75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BE5" w:rsidRDefault="00072BE5">
      <w:r>
        <w:separator/>
      </w:r>
    </w:p>
  </w:endnote>
  <w:endnote w:type="continuationSeparator" w:id="0">
    <w:p w:rsidR="00072BE5" w:rsidRDefault="0007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BE5" w:rsidRDefault="00072BE5">
      <w:r>
        <w:separator/>
      </w:r>
    </w:p>
  </w:footnote>
  <w:footnote w:type="continuationSeparator" w:id="0">
    <w:p w:rsidR="00072BE5" w:rsidRDefault="00072B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71B" w:rsidRDefault="00072BE5" w:rsidP="00FB371B">
    <w:pPr>
      <w:pStyle w:val="StyleContactInfo"/>
    </w:pPr>
    <w:hyperlink r:id="rId1" w:history="1">
      <w:r w:rsidR="00D62018" w:rsidRPr="00D61803">
        <w:rPr>
          <w:rStyle w:val="Hyperlink"/>
        </w:rPr>
        <w:t>www.scarlettminshull.com</w:t>
      </w:r>
    </w:hyperlink>
  </w:p>
  <w:p w:rsidR="00FB371B" w:rsidRPr="00FB371B" w:rsidRDefault="00016593" w:rsidP="00FB371B">
    <w:pPr>
      <w:pStyle w:val="YourNamePage2"/>
    </w:pPr>
    <w:r>
      <w:t>Scarlett</w:t>
    </w:r>
    <w:r w:rsidR="00E544E1">
      <w:t xml:space="preserve"> Minshull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47A65"/>
    <w:multiLevelType w:val="hybridMultilevel"/>
    <w:tmpl w:val="6FC672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51533"/>
    <w:multiLevelType w:val="hybridMultilevel"/>
    <w:tmpl w:val="569633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B6DAD"/>
    <w:multiLevelType w:val="hybridMultilevel"/>
    <w:tmpl w:val="1AE2B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88A728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76C06AD9"/>
    <w:multiLevelType w:val="hybridMultilevel"/>
    <w:tmpl w:val="A9909EDA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5"/>
  </w:num>
  <w:num w:numId="6">
    <w:abstractNumId w:val="5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65B"/>
    <w:rsid w:val="00001C75"/>
    <w:rsid w:val="00006799"/>
    <w:rsid w:val="00016593"/>
    <w:rsid w:val="00017D42"/>
    <w:rsid w:val="000233D5"/>
    <w:rsid w:val="00030B0B"/>
    <w:rsid w:val="000317F3"/>
    <w:rsid w:val="000323F3"/>
    <w:rsid w:val="000335E8"/>
    <w:rsid w:val="000374B3"/>
    <w:rsid w:val="000422C0"/>
    <w:rsid w:val="00062B4B"/>
    <w:rsid w:val="00064587"/>
    <w:rsid w:val="00064FBF"/>
    <w:rsid w:val="00072BE5"/>
    <w:rsid w:val="00075EDD"/>
    <w:rsid w:val="0007636A"/>
    <w:rsid w:val="000A144E"/>
    <w:rsid w:val="000C3DAC"/>
    <w:rsid w:val="000D165B"/>
    <w:rsid w:val="000D3BC4"/>
    <w:rsid w:val="000D67DD"/>
    <w:rsid w:val="000F5F11"/>
    <w:rsid w:val="000F6144"/>
    <w:rsid w:val="001014A0"/>
    <w:rsid w:val="00102805"/>
    <w:rsid w:val="0011699A"/>
    <w:rsid w:val="00122832"/>
    <w:rsid w:val="00131F98"/>
    <w:rsid w:val="00151FAA"/>
    <w:rsid w:val="00166240"/>
    <w:rsid w:val="00186354"/>
    <w:rsid w:val="001A3A4B"/>
    <w:rsid w:val="001A7D7B"/>
    <w:rsid w:val="001C2496"/>
    <w:rsid w:val="001C6ADC"/>
    <w:rsid w:val="001E050B"/>
    <w:rsid w:val="001E176E"/>
    <w:rsid w:val="001E3DC4"/>
    <w:rsid w:val="001E6339"/>
    <w:rsid w:val="001F530F"/>
    <w:rsid w:val="00210C31"/>
    <w:rsid w:val="0022342C"/>
    <w:rsid w:val="00227C85"/>
    <w:rsid w:val="00255BCF"/>
    <w:rsid w:val="002620B3"/>
    <w:rsid w:val="002802A2"/>
    <w:rsid w:val="002802E5"/>
    <w:rsid w:val="00285B1F"/>
    <w:rsid w:val="00287AF2"/>
    <w:rsid w:val="00297D6D"/>
    <w:rsid w:val="002A21B5"/>
    <w:rsid w:val="002A461F"/>
    <w:rsid w:val="002A6475"/>
    <w:rsid w:val="002C1C3C"/>
    <w:rsid w:val="002C57AB"/>
    <w:rsid w:val="002E0A02"/>
    <w:rsid w:val="002E7A2E"/>
    <w:rsid w:val="002F3A5A"/>
    <w:rsid w:val="002F4DAF"/>
    <w:rsid w:val="003007DB"/>
    <w:rsid w:val="0032074C"/>
    <w:rsid w:val="00346BCC"/>
    <w:rsid w:val="0035315E"/>
    <w:rsid w:val="00354267"/>
    <w:rsid w:val="00365AEA"/>
    <w:rsid w:val="0037008C"/>
    <w:rsid w:val="0037263E"/>
    <w:rsid w:val="00380C79"/>
    <w:rsid w:val="003819DC"/>
    <w:rsid w:val="00383530"/>
    <w:rsid w:val="003A0B7E"/>
    <w:rsid w:val="003A3DDC"/>
    <w:rsid w:val="003C3A56"/>
    <w:rsid w:val="003C79DB"/>
    <w:rsid w:val="003D61A1"/>
    <w:rsid w:val="003D636D"/>
    <w:rsid w:val="003F654A"/>
    <w:rsid w:val="00405CCC"/>
    <w:rsid w:val="0040635E"/>
    <w:rsid w:val="00414AF2"/>
    <w:rsid w:val="00415035"/>
    <w:rsid w:val="00416A96"/>
    <w:rsid w:val="004246E5"/>
    <w:rsid w:val="00430219"/>
    <w:rsid w:val="00430460"/>
    <w:rsid w:val="004467E5"/>
    <w:rsid w:val="004507AC"/>
    <w:rsid w:val="004525C7"/>
    <w:rsid w:val="00464283"/>
    <w:rsid w:val="00464D68"/>
    <w:rsid w:val="00466A0B"/>
    <w:rsid w:val="0048011F"/>
    <w:rsid w:val="00494425"/>
    <w:rsid w:val="00496D38"/>
    <w:rsid w:val="004A20C4"/>
    <w:rsid w:val="004A2EF4"/>
    <w:rsid w:val="004A4DAD"/>
    <w:rsid w:val="004B022E"/>
    <w:rsid w:val="004B39A3"/>
    <w:rsid w:val="004C1036"/>
    <w:rsid w:val="004D014A"/>
    <w:rsid w:val="004D11EB"/>
    <w:rsid w:val="004E6952"/>
    <w:rsid w:val="004F3EEC"/>
    <w:rsid w:val="004F6F88"/>
    <w:rsid w:val="005038EE"/>
    <w:rsid w:val="0050392A"/>
    <w:rsid w:val="00524E8B"/>
    <w:rsid w:val="00525C02"/>
    <w:rsid w:val="00531D3D"/>
    <w:rsid w:val="00535028"/>
    <w:rsid w:val="00536728"/>
    <w:rsid w:val="005541EF"/>
    <w:rsid w:val="005751D9"/>
    <w:rsid w:val="00575469"/>
    <w:rsid w:val="00581A3E"/>
    <w:rsid w:val="00582F57"/>
    <w:rsid w:val="00596E73"/>
    <w:rsid w:val="00597797"/>
    <w:rsid w:val="005A3C9A"/>
    <w:rsid w:val="005B748F"/>
    <w:rsid w:val="005C6375"/>
    <w:rsid w:val="005D2589"/>
    <w:rsid w:val="005D6CF5"/>
    <w:rsid w:val="005E2CF6"/>
    <w:rsid w:val="005E3FC4"/>
    <w:rsid w:val="006051E2"/>
    <w:rsid w:val="006269CB"/>
    <w:rsid w:val="00642544"/>
    <w:rsid w:val="006508FD"/>
    <w:rsid w:val="006516AE"/>
    <w:rsid w:val="00661EB3"/>
    <w:rsid w:val="00672ADD"/>
    <w:rsid w:val="00675BB5"/>
    <w:rsid w:val="00692245"/>
    <w:rsid w:val="00694128"/>
    <w:rsid w:val="00696663"/>
    <w:rsid w:val="006A0044"/>
    <w:rsid w:val="006A1990"/>
    <w:rsid w:val="006A52DF"/>
    <w:rsid w:val="006C4B60"/>
    <w:rsid w:val="006C79D3"/>
    <w:rsid w:val="006D42FB"/>
    <w:rsid w:val="006D4520"/>
    <w:rsid w:val="006E401A"/>
    <w:rsid w:val="006F250E"/>
    <w:rsid w:val="006F5E40"/>
    <w:rsid w:val="006F6738"/>
    <w:rsid w:val="00704DBE"/>
    <w:rsid w:val="007065D7"/>
    <w:rsid w:val="007155E6"/>
    <w:rsid w:val="00727993"/>
    <w:rsid w:val="0073253A"/>
    <w:rsid w:val="00733785"/>
    <w:rsid w:val="0075097D"/>
    <w:rsid w:val="00750FA2"/>
    <w:rsid w:val="00755D01"/>
    <w:rsid w:val="007570DD"/>
    <w:rsid w:val="00763259"/>
    <w:rsid w:val="00774638"/>
    <w:rsid w:val="00775A50"/>
    <w:rsid w:val="00796F32"/>
    <w:rsid w:val="007A7387"/>
    <w:rsid w:val="007C3109"/>
    <w:rsid w:val="007D06E5"/>
    <w:rsid w:val="007F1689"/>
    <w:rsid w:val="007F2524"/>
    <w:rsid w:val="00804618"/>
    <w:rsid w:val="00823A12"/>
    <w:rsid w:val="00831F94"/>
    <w:rsid w:val="00840F0C"/>
    <w:rsid w:val="008563DC"/>
    <w:rsid w:val="008572CE"/>
    <w:rsid w:val="008645ED"/>
    <w:rsid w:val="00865976"/>
    <w:rsid w:val="00865A60"/>
    <w:rsid w:val="00875E4A"/>
    <w:rsid w:val="00893869"/>
    <w:rsid w:val="00893D9B"/>
    <w:rsid w:val="008A2675"/>
    <w:rsid w:val="008A349C"/>
    <w:rsid w:val="008B2BAC"/>
    <w:rsid w:val="008B3B13"/>
    <w:rsid w:val="008B5864"/>
    <w:rsid w:val="008C5DCF"/>
    <w:rsid w:val="008D0B4B"/>
    <w:rsid w:val="008E549B"/>
    <w:rsid w:val="008E7EB7"/>
    <w:rsid w:val="009032EB"/>
    <w:rsid w:val="00911416"/>
    <w:rsid w:val="00911554"/>
    <w:rsid w:val="009174AA"/>
    <w:rsid w:val="00917A05"/>
    <w:rsid w:val="009303CF"/>
    <w:rsid w:val="0093253D"/>
    <w:rsid w:val="009431CE"/>
    <w:rsid w:val="00971E9D"/>
    <w:rsid w:val="009770E2"/>
    <w:rsid w:val="00981786"/>
    <w:rsid w:val="00991007"/>
    <w:rsid w:val="00995B8F"/>
    <w:rsid w:val="009D45F3"/>
    <w:rsid w:val="009F1C01"/>
    <w:rsid w:val="00A22358"/>
    <w:rsid w:val="00A33955"/>
    <w:rsid w:val="00A35A49"/>
    <w:rsid w:val="00A43F4E"/>
    <w:rsid w:val="00A522D4"/>
    <w:rsid w:val="00A672A9"/>
    <w:rsid w:val="00A90CE6"/>
    <w:rsid w:val="00AA47AE"/>
    <w:rsid w:val="00AB23E0"/>
    <w:rsid w:val="00AB2A1B"/>
    <w:rsid w:val="00AB451F"/>
    <w:rsid w:val="00AC1256"/>
    <w:rsid w:val="00AD4D42"/>
    <w:rsid w:val="00AD61A5"/>
    <w:rsid w:val="00AD63E4"/>
    <w:rsid w:val="00AF1C8E"/>
    <w:rsid w:val="00B1245D"/>
    <w:rsid w:val="00B133E1"/>
    <w:rsid w:val="00B13BCE"/>
    <w:rsid w:val="00B15084"/>
    <w:rsid w:val="00B2065B"/>
    <w:rsid w:val="00B21900"/>
    <w:rsid w:val="00B224C8"/>
    <w:rsid w:val="00B22E82"/>
    <w:rsid w:val="00B2781A"/>
    <w:rsid w:val="00B311F5"/>
    <w:rsid w:val="00B3192F"/>
    <w:rsid w:val="00B331F6"/>
    <w:rsid w:val="00B35426"/>
    <w:rsid w:val="00B426D6"/>
    <w:rsid w:val="00B5218C"/>
    <w:rsid w:val="00B52CA0"/>
    <w:rsid w:val="00B64B21"/>
    <w:rsid w:val="00B67166"/>
    <w:rsid w:val="00B83D28"/>
    <w:rsid w:val="00B924E6"/>
    <w:rsid w:val="00BA4893"/>
    <w:rsid w:val="00BA7608"/>
    <w:rsid w:val="00BB2FAB"/>
    <w:rsid w:val="00BD53BA"/>
    <w:rsid w:val="00BF36D0"/>
    <w:rsid w:val="00BF4B22"/>
    <w:rsid w:val="00BF51E7"/>
    <w:rsid w:val="00C07053"/>
    <w:rsid w:val="00C15185"/>
    <w:rsid w:val="00C241BD"/>
    <w:rsid w:val="00C2638A"/>
    <w:rsid w:val="00C274DC"/>
    <w:rsid w:val="00C27F97"/>
    <w:rsid w:val="00C314B4"/>
    <w:rsid w:val="00C40211"/>
    <w:rsid w:val="00C52D10"/>
    <w:rsid w:val="00C5369F"/>
    <w:rsid w:val="00C557A8"/>
    <w:rsid w:val="00C85D08"/>
    <w:rsid w:val="00C85F67"/>
    <w:rsid w:val="00C8736B"/>
    <w:rsid w:val="00C94452"/>
    <w:rsid w:val="00C953BD"/>
    <w:rsid w:val="00C962DA"/>
    <w:rsid w:val="00CB525F"/>
    <w:rsid w:val="00CC0772"/>
    <w:rsid w:val="00CE1518"/>
    <w:rsid w:val="00CE2864"/>
    <w:rsid w:val="00CE4A61"/>
    <w:rsid w:val="00D06641"/>
    <w:rsid w:val="00D155F7"/>
    <w:rsid w:val="00D23375"/>
    <w:rsid w:val="00D33335"/>
    <w:rsid w:val="00D34C4B"/>
    <w:rsid w:val="00D3670C"/>
    <w:rsid w:val="00D43291"/>
    <w:rsid w:val="00D467AD"/>
    <w:rsid w:val="00D600C4"/>
    <w:rsid w:val="00D62018"/>
    <w:rsid w:val="00D62111"/>
    <w:rsid w:val="00D73271"/>
    <w:rsid w:val="00D81A4D"/>
    <w:rsid w:val="00DB2526"/>
    <w:rsid w:val="00DC2B35"/>
    <w:rsid w:val="00DC335E"/>
    <w:rsid w:val="00DC663F"/>
    <w:rsid w:val="00DD44CA"/>
    <w:rsid w:val="00DE6483"/>
    <w:rsid w:val="00E25F22"/>
    <w:rsid w:val="00E446D3"/>
    <w:rsid w:val="00E51327"/>
    <w:rsid w:val="00E53937"/>
    <w:rsid w:val="00E53F67"/>
    <w:rsid w:val="00E544E1"/>
    <w:rsid w:val="00E623D7"/>
    <w:rsid w:val="00E74EA0"/>
    <w:rsid w:val="00E80AB7"/>
    <w:rsid w:val="00E834F1"/>
    <w:rsid w:val="00E975E8"/>
    <w:rsid w:val="00EA69FD"/>
    <w:rsid w:val="00EB700C"/>
    <w:rsid w:val="00EC05A5"/>
    <w:rsid w:val="00EC376A"/>
    <w:rsid w:val="00EC5557"/>
    <w:rsid w:val="00EC7DF5"/>
    <w:rsid w:val="00ED46C3"/>
    <w:rsid w:val="00EF4C6F"/>
    <w:rsid w:val="00F018E1"/>
    <w:rsid w:val="00F067F7"/>
    <w:rsid w:val="00F13AC5"/>
    <w:rsid w:val="00F22FC5"/>
    <w:rsid w:val="00F45893"/>
    <w:rsid w:val="00F561DD"/>
    <w:rsid w:val="00F62171"/>
    <w:rsid w:val="00F729FF"/>
    <w:rsid w:val="00F920C4"/>
    <w:rsid w:val="00F953EC"/>
    <w:rsid w:val="00F95D8A"/>
    <w:rsid w:val="00FA2891"/>
    <w:rsid w:val="00FA7235"/>
    <w:rsid w:val="00FB03E6"/>
    <w:rsid w:val="00FB1535"/>
    <w:rsid w:val="00FB371B"/>
    <w:rsid w:val="00FB6CF4"/>
    <w:rsid w:val="00FB7C34"/>
    <w:rsid w:val="00FD098C"/>
    <w:rsid w:val="00FD2A3E"/>
    <w:rsid w:val="00FE3702"/>
    <w:rsid w:val="00FF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98292E-06F0-4DC9-8298-52478567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A05"/>
    <w:rPr>
      <w:lang w:val="en-CA"/>
    </w:rPr>
  </w:style>
  <w:style w:type="paragraph" w:styleId="Heading1">
    <w:name w:val="heading 1"/>
    <w:basedOn w:val="Normal"/>
    <w:next w:val="BodyText"/>
    <w:link w:val="Heading1Char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link w:val="BodyText3Char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97D6D"/>
    <w:rPr>
      <w:rFonts w:ascii="Tahoma" w:hAnsi="Tahoma"/>
      <w:b/>
      <w:spacing w:val="1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5315E"/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35315E"/>
    <w:rPr>
      <w:sz w:val="22"/>
      <w:szCs w:val="16"/>
    </w:rPr>
  </w:style>
  <w:style w:type="character" w:customStyle="1" w:styleId="Heading2Char">
    <w:name w:val="Heading 2 Char"/>
    <w:basedOn w:val="DefaultParagraphFont"/>
    <w:link w:val="Heading2"/>
    <w:rsid w:val="0035315E"/>
    <w:rPr>
      <w:rFonts w:ascii="Tahoma" w:hAnsi="Tahoma"/>
      <w:b/>
      <w:spacing w:val="10"/>
      <w:szCs w:val="22"/>
    </w:rPr>
  </w:style>
  <w:style w:type="character" w:styleId="Hyperlink">
    <w:name w:val="Hyperlink"/>
    <w:basedOn w:val="DefaultParagraphFont"/>
    <w:rsid w:val="003542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2A9"/>
    <w:pPr>
      <w:ind w:left="720"/>
      <w:contextualSpacing/>
    </w:pPr>
  </w:style>
  <w:style w:type="table" w:styleId="TableGrid">
    <w:name w:val="Table Grid"/>
    <w:basedOn w:val="TableNormal"/>
    <w:rsid w:val="00FA7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509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5097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097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09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arlettminshul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shull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73B0D-265C-4DAF-9B8A-63A82C3B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3</TotalTime>
  <Pages>2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Minshull</dc:creator>
  <cp:lastModifiedBy>Jill Minshull</cp:lastModifiedBy>
  <cp:revision>3</cp:revision>
  <cp:lastPrinted>2017-10-14T15:12:00Z</cp:lastPrinted>
  <dcterms:created xsi:type="dcterms:W3CDTF">2017-10-15T00:10:00Z</dcterms:created>
  <dcterms:modified xsi:type="dcterms:W3CDTF">2017-10-15T21:41:00Z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