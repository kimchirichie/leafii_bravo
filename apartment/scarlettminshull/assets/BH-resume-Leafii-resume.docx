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823A12">
        <w:trPr>
          <w:trHeight w:hRule="exact" w:val="288"/>
        </w:trPr>
        <w:tc>
          <w:tcPr>
            <w:tcW w:w="9090" w:type="dxa"/>
            <w:gridSpan w:val="4"/>
          </w:tcPr>
          <w:p w:rsidR="00971E9D" w:rsidRPr="00823A12" w:rsidRDefault="00F13AC5" w:rsidP="00354267">
            <w:pPr>
              <w:pStyle w:val="StyleContactInfo"/>
              <w:rPr>
                <w:sz w:val="20"/>
              </w:rPr>
            </w:pPr>
            <w:r>
              <w:fldChar w:fldCharType="begin"/>
            </w:r>
            <w:r>
              <w:instrText xml:space="preserve"> HYPERLINK "mailto:scarlettminshull@gmail.com" </w:instrText>
            </w:r>
            <w:r>
              <w:fldChar w:fldCharType="separate"/>
            </w:r>
            <w:r w:rsidR="00354267" w:rsidRPr="00FB42CD">
              <w:rPr>
                <w:rStyle w:val="Hyperlink"/>
                <w:sz w:val="20"/>
              </w:rPr>
              <w:t>scarlettminshull@gmail.com</w:t>
            </w:r>
            <w:r>
              <w:rPr>
                <w:rStyle w:val="Hyperlink"/>
                <w:sz w:val="20"/>
              </w:rPr>
              <w:fldChar w:fldCharType="end"/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2C57AB" w:rsidRDefault="00E544E1" w:rsidP="00354267">
            <w:pPr>
              <w:pStyle w:val="YourName"/>
            </w:pPr>
            <w:r>
              <w:t>S</w:t>
            </w:r>
            <w:r w:rsidR="00354267">
              <w:t>carlett</w:t>
            </w:r>
            <w:r>
              <w:t xml:space="preserve"> Minshull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Default="00EC376A" w:rsidP="00EC376A">
            <w:pPr>
              <w:pStyle w:val="BodyText1"/>
            </w:pPr>
            <w:r>
              <w:t xml:space="preserve">My objective is to find interesting </w:t>
            </w:r>
            <w:r w:rsidR="002A461F">
              <w:t xml:space="preserve">and challenging </w:t>
            </w:r>
            <w:r w:rsidR="00FB1535">
              <w:t>employment</w:t>
            </w:r>
            <w:r w:rsidR="002A461F">
              <w:t xml:space="preserve"> whe</w:t>
            </w:r>
            <w:r w:rsidR="005D6CF5">
              <w:t>re I can use my talents to contribute to the success of the business</w:t>
            </w:r>
            <w:r>
              <w:t>.</w:t>
            </w:r>
          </w:p>
          <w:p w:rsidR="00297D6D" w:rsidRPr="00297D6D" w:rsidRDefault="00297D6D" w:rsidP="00EC376A">
            <w:pPr>
              <w:pStyle w:val="BodyText1"/>
              <w:rPr>
                <w:rFonts w:ascii="Tahoma" w:hAnsi="Tahoma" w:cs="Tahoma"/>
                <w:b/>
                <w:sz w:val="24"/>
                <w:szCs w:val="24"/>
              </w:rPr>
            </w:pPr>
            <w:r w:rsidRPr="00297D6D">
              <w:rPr>
                <w:rFonts w:ascii="Tahoma" w:hAnsi="Tahoma" w:cs="Tahoma"/>
                <w:b/>
                <w:sz w:val="24"/>
                <w:szCs w:val="24"/>
              </w:rPr>
              <w:t>Skills</w:t>
            </w:r>
          </w:p>
        </w:tc>
      </w:tr>
      <w:tr w:rsidR="00297D6D" w:rsidRPr="0070617C" w:rsidTr="00FD2A3E">
        <w:trPr>
          <w:trHeight w:val="4760"/>
        </w:trPr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3D61A1" w:rsidRDefault="003D61A1" w:rsidP="003D61A1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  <w:p w:rsidR="006269CB" w:rsidRDefault="00C953BD" w:rsidP="006269CB">
            <w:pPr>
              <w:pStyle w:val="BulletedList"/>
            </w:pPr>
            <w:r>
              <w:t>Avid reader</w:t>
            </w:r>
          </w:p>
          <w:p w:rsidR="00C953BD" w:rsidRDefault="00C953BD" w:rsidP="00C953BD">
            <w:pPr>
              <w:pStyle w:val="BulletedList"/>
            </w:pPr>
            <w:r>
              <w:t>Organized</w:t>
            </w:r>
            <w:r w:rsidR="005D6CF5">
              <w:t xml:space="preserve"> and enthusiastic</w:t>
            </w:r>
          </w:p>
          <w:p w:rsidR="00297D6D" w:rsidRDefault="00C314B4" w:rsidP="00297D6D">
            <w:pPr>
              <w:pStyle w:val="BulletedList"/>
            </w:pPr>
            <w:r>
              <w:t>Fluent in French</w:t>
            </w:r>
          </w:p>
          <w:p w:rsidR="00297D6D" w:rsidRDefault="005D6CF5" w:rsidP="00297D6D">
            <w:pPr>
              <w:pStyle w:val="BulletedList"/>
            </w:pPr>
            <w:r>
              <w:t>Confident interacting with all age groups</w:t>
            </w:r>
          </w:p>
          <w:p w:rsidR="00297D6D" w:rsidRDefault="00C953BD" w:rsidP="00297D6D">
            <w:pPr>
              <w:pStyle w:val="BulletedList"/>
            </w:pPr>
            <w:r>
              <w:t>Creative</w:t>
            </w:r>
            <w:r w:rsidR="009770E2">
              <w:t xml:space="preserve"> problem solver</w:t>
            </w:r>
          </w:p>
          <w:p w:rsidR="00297D6D" w:rsidRDefault="006D4520" w:rsidP="00297D6D">
            <w:pPr>
              <w:pStyle w:val="BulletedList"/>
            </w:pPr>
            <w:r>
              <w:t>Effective time manager</w:t>
            </w:r>
          </w:p>
          <w:p w:rsidR="005D6CF5" w:rsidRPr="005D6CF5" w:rsidRDefault="005D6CF5" w:rsidP="005D6CF5">
            <w:pPr>
              <w:pStyle w:val="BulletedList"/>
            </w:pPr>
            <w:r>
              <w:t>Artistic and resourceful</w:t>
            </w:r>
          </w:p>
          <w:p w:rsidR="005D6CF5" w:rsidRPr="005D6CF5" w:rsidRDefault="005D6CF5" w:rsidP="005D6CF5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:rsidR="009431CE" w:rsidRPr="00E74EA0" w:rsidRDefault="00E74EA0" w:rsidP="009431C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E74EA0">
              <w:rPr>
                <w:rFonts w:ascii="Tahoma" w:hAnsi="Tahoma" w:cs="Tahoma"/>
                <w:b/>
                <w:sz w:val="24"/>
                <w:szCs w:val="24"/>
              </w:rPr>
              <w:t>Accomplishments</w:t>
            </w:r>
          </w:p>
          <w:tbl>
            <w:tblPr>
              <w:tblpPr w:leftFromText="180" w:rightFromText="180" w:vertAnchor="text" w:tblpY="1"/>
              <w:tblOverlap w:val="never"/>
              <w:tblW w:w="8921" w:type="dxa"/>
              <w:tblLayout w:type="fixed"/>
              <w:tblLook w:val="0000" w:firstRow="0" w:lastRow="0" w:firstColumn="0" w:lastColumn="0" w:noHBand="0" w:noVBand="0"/>
            </w:tblPr>
            <w:tblGrid>
              <w:gridCol w:w="7740"/>
              <w:gridCol w:w="1181"/>
            </w:tblGrid>
            <w:tr w:rsidR="00E74EA0" w:rsidRPr="00D62111" w:rsidTr="006051E2">
              <w:trPr>
                <w:trHeight w:val="2310"/>
              </w:trPr>
              <w:tc>
                <w:tcPr>
                  <w:tcW w:w="7740" w:type="dxa"/>
                  <w:tcBorders>
                    <w:top w:val="single" w:sz="12" w:space="0" w:color="auto"/>
                  </w:tcBorders>
                </w:tcPr>
                <w:p w:rsidR="000D3BC4" w:rsidRDefault="000D3BC4" w:rsidP="000D3BC4">
                  <w:pPr>
                    <w:pStyle w:val="BulletedList"/>
                    <w:numPr>
                      <w:ilvl w:val="0"/>
                      <w:numId w:val="0"/>
                    </w:numPr>
                    <w:ind w:left="720"/>
                    <w:rPr>
                      <w:szCs w:val="22"/>
                    </w:rPr>
                  </w:pPr>
                </w:p>
                <w:p w:rsidR="00D81A4D" w:rsidRPr="001E176E" w:rsidRDefault="0050392A" w:rsidP="001E176E">
                  <w:pPr>
                    <w:pStyle w:val="BulletedList"/>
                    <w:rPr>
                      <w:szCs w:val="22"/>
                    </w:rPr>
                  </w:pPr>
                  <w:r w:rsidRPr="001E176E">
                    <w:rPr>
                      <w:szCs w:val="22"/>
                    </w:rPr>
                    <w:t xml:space="preserve">Qualified for </w:t>
                  </w:r>
                  <w:proofErr w:type="spellStart"/>
                  <w:r w:rsidR="00464D68">
                    <w:rPr>
                      <w:szCs w:val="22"/>
                    </w:rPr>
                    <w:t>H</w:t>
                  </w:r>
                  <w:r w:rsidRPr="001E176E">
                    <w:rPr>
                      <w:szCs w:val="22"/>
                    </w:rPr>
                    <w:t>ono</w:t>
                  </w:r>
                  <w:r w:rsidR="00C52D10">
                    <w:rPr>
                      <w:szCs w:val="22"/>
                    </w:rPr>
                    <w:t>u</w:t>
                  </w:r>
                  <w:r w:rsidRPr="001E176E">
                    <w:rPr>
                      <w:szCs w:val="22"/>
                    </w:rPr>
                    <w:t>r</w:t>
                  </w:r>
                  <w:proofErr w:type="spellEnd"/>
                  <w:r w:rsidRPr="001E176E">
                    <w:rPr>
                      <w:szCs w:val="22"/>
                    </w:rPr>
                    <w:t xml:space="preserve"> </w:t>
                  </w:r>
                  <w:r w:rsidR="00464D68">
                    <w:rPr>
                      <w:szCs w:val="22"/>
                    </w:rPr>
                    <w:t>R</w:t>
                  </w:r>
                  <w:r w:rsidRPr="001E176E">
                    <w:rPr>
                      <w:szCs w:val="22"/>
                    </w:rPr>
                    <w:t>oll</w:t>
                  </w:r>
                  <w:r w:rsidR="00464D68">
                    <w:rPr>
                      <w:szCs w:val="22"/>
                    </w:rPr>
                    <w:t xml:space="preserve"> (</w:t>
                  </w:r>
                  <w:r w:rsidR="00C953BD">
                    <w:rPr>
                      <w:szCs w:val="22"/>
                    </w:rPr>
                    <w:t>Current average 9</w:t>
                  </w:r>
                  <w:r w:rsidR="000233D5">
                    <w:rPr>
                      <w:szCs w:val="22"/>
                    </w:rPr>
                    <w:t>0</w:t>
                  </w:r>
                  <w:r w:rsidR="00831F94">
                    <w:rPr>
                      <w:szCs w:val="22"/>
                    </w:rPr>
                    <w:t>+</w:t>
                  </w:r>
                  <w:r w:rsidR="00C953BD">
                    <w:rPr>
                      <w:szCs w:val="22"/>
                    </w:rPr>
                    <w:t>%</w:t>
                  </w:r>
                  <w:r w:rsidR="00464D68">
                    <w:rPr>
                      <w:szCs w:val="22"/>
                    </w:rPr>
                    <w:t>)</w:t>
                  </w:r>
                  <w:r w:rsidR="00C94452">
                    <w:rPr>
                      <w:szCs w:val="22"/>
                    </w:rPr>
                    <w:t>, USS grade 9</w:t>
                  </w:r>
                </w:p>
                <w:p w:rsidR="000D3BC4" w:rsidRPr="000D3BC4" w:rsidRDefault="000D3BC4" w:rsidP="000D3BC4">
                  <w:pPr>
                    <w:pStyle w:val="BulletedList"/>
                  </w:pPr>
                  <w:r>
                    <w:rPr>
                      <w:szCs w:val="22"/>
                    </w:rPr>
                    <w:t>Piano Student:</w:t>
                  </w:r>
                  <w:r w:rsidRPr="000D3BC4">
                    <w:rPr>
                      <w:szCs w:val="22"/>
                    </w:rPr>
                    <w:t xml:space="preserve"> Royal Conservatory</w:t>
                  </w:r>
                  <w:r w:rsidR="006F5E40">
                    <w:rPr>
                      <w:szCs w:val="22"/>
                    </w:rPr>
                    <w:t xml:space="preserve"> (gr.4)</w:t>
                  </w:r>
                  <w:r w:rsidRPr="000D3BC4">
                    <w:rPr>
                      <w:szCs w:val="22"/>
                    </w:rPr>
                    <w:t xml:space="preserve"> and Composer </w:t>
                  </w:r>
                </w:p>
                <w:p w:rsidR="001E176E" w:rsidRPr="001E176E" w:rsidRDefault="00DD44CA" w:rsidP="000D3BC4">
                  <w:pPr>
                    <w:pStyle w:val="BulletedList"/>
                  </w:pPr>
                  <w:r>
                    <w:t>Uxbridge Youth Short Film Festival, Second Prize ($200)</w:t>
                  </w:r>
                </w:p>
                <w:p w:rsidR="00804618" w:rsidRPr="00804618" w:rsidRDefault="00804618" w:rsidP="00804618">
                  <w:pPr>
                    <w:pStyle w:val="BulletedList"/>
                    <w:rPr>
                      <w:szCs w:val="22"/>
                    </w:rPr>
                  </w:pPr>
                  <w:r w:rsidRPr="00804618">
                    <w:rPr>
                      <w:szCs w:val="22"/>
                    </w:rPr>
                    <w:t xml:space="preserve">Teen Division Overall Points Winner-Uxbridge Fall Fair </w:t>
                  </w:r>
                  <w:proofErr w:type="spellStart"/>
                  <w:r w:rsidRPr="00804618">
                    <w:rPr>
                      <w:szCs w:val="22"/>
                    </w:rPr>
                    <w:t>Home</w:t>
                  </w:r>
                  <w:r w:rsidR="00C52D10">
                    <w:rPr>
                      <w:szCs w:val="22"/>
                    </w:rPr>
                    <w:t>c</w:t>
                  </w:r>
                  <w:r w:rsidRPr="00804618">
                    <w:rPr>
                      <w:szCs w:val="22"/>
                    </w:rPr>
                    <w:t>rafts</w:t>
                  </w:r>
                  <w:proofErr w:type="spellEnd"/>
                  <w:r w:rsidRPr="00804618">
                    <w:rPr>
                      <w:szCs w:val="22"/>
                    </w:rPr>
                    <w:t xml:space="preserve">                                        </w:t>
                  </w:r>
                </w:p>
                <w:p w:rsidR="00FB03E6" w:rsidRDefault="008E7EB7" w:rsidP="000374B3">
                  <w:pPr>
                    <w:pStyle w:val="BulletedLis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Completed </w:t>
                  </w:r>
                  <w:r w:rsidR="00AC1256" w:rsidRPr="001E176E">
                    <w:rPr>
                      <w:szCs w:val="22"/>
                    </w:rPr>
                    <w:t xml:space="preserve">Emergency </w:t>
                  </w:r>
                  <w:r>
                    <w:rPr>
                      <w:szCs w:val="22"/>
                    </w:rPr>
                    <w:t>F</w:t>
                  </w:r>
                  <w:r w:rsidR="00AC1256" w:rsidRPr="001E176E">
                    <w:rPr>
                      <w:szCs w:val="22"/>
                    </w:rPr>
                    <w:t xml:space="preserve">irst </w:t>
                  </w:r>
                  <w:r>
                    <w:rPr>
                      <w:szCs w:val="22"/>
                    </w:rPr>
                    <w:t>A</w:t>
                  </w:r>
                  <w:r w:rsidR="00AC1256" w:rsidRPr="001E176E">
                    <w:rPr>
                      <w:szCs w:val="22"/>
                    </w:rPr>
                    <w:t>id and CPR</w:t>
                  </w:r>
                  <w:r w:rsidR="00831F94">
                    <w:rPr>
                      <w:szCs w:val="22"/>
                    </w:rPr>
                    <w:t>, Babysitting Course</w:t>
                  </w:r>
                </w:p>
                <w:p w:rsidR="00464283" w:rsidRDefault="00464283" w:rsidP="00464283">
                  <w:pPr>
                    <w:pStyle w:val="BulletedList"/>
                  </w:pPr>
                  <w:r>
                    <w:t>Completed Red Cross Swim-10 badges</w:t>
                  </w:r>
                </w:p>
                <w:p w:rsidR="000D3BC4" w:rsidRPr="00430219" w:rsidRDefault="004525C7" w:rsidP="00581A3E">
                  <w:pPr>
                    <w:pStyle w:val="BulletedList"/>
                  </w:pPr>
                  <w:r>
                    <w:t xml:space="preserve">Attended National Music Camp of Canada </w:t>
                  </w:r>
                  <w:r w:rsidR="00581A3E">
                    <w:t>(A</w:t>
                  </w:r>
                  <w:r w:rsidR="00464283">
                    <w:t xml:space="preserve">lto </w:t>
                  </w:r>
                  <w:r w:rsidR="00581A3E">
                    <w:t>S</w:t>
                  </w:r>
                  <w:r w:rsidR="00464283">
                    <w:t>ax</w:t>
                  </w:r>
                  <w:r w:rsidR="008E7EB7">
                    <w:t>)</w:t>
                  </w:r>
                  <w:r>
                    <w:t xml:space="preserve">  </w:t>
                  </w:r>
                  <w:r w:rsidR="00A22358">
                    <w:t xml:space="preserve">                                                     </w:t>
                  </w:r>
                  <w:r>
                    <w:t xml:space="preserve">   </w:t>
                  </w:r>
                  <w:r w:rsidR="00464283">
                    <w:t xml:space="preserve">                                       </w:t>
                  </w:r>
                  <w:r w:rsidR="00430219">
                    <w:t xml:space="preserve">                           </w:t>
                  </w:r>
                </w:p>
              </w:tc>
              <w:tc>
                <w:tcPr>
                  <w:tcW w:w="1181" w:type="dxa"/>
                  <w:tcBorders>
                    <w:top w:val="single" w:sz="12" w:space="0" w:color="auto"/>
                  </w:tcBorders>
                </w:tcPr>
                <w:p w:rsidR="00464283" w:rsidRPr="00D62111" w:rsidRDefault="000233D5" w:rsidP="00FD2A3E">
                  <w:pPr>
                    <w:pStyle w:val="BodyText3"/>
                  </w:pPr>
                  <w:r>
                    <w:t>2015</w:t>
                  </w:r>
                  <w:r w:rsidR="00416A96">
                    <w:t xml:space="preserve">  </w:t>
                  </w:r>
                  <w:r w:rsidR="00DD44CA">
                    <w:t xml:space="preserve">  </w:t>
                  </w:r>
                  <w:r w:rsidR="000D3BC4">
                    <w:t>2010-</w:t>
                  </w:r>
                  <w:r w:rsidR="00DD44CA">
                    <w:t>201</w:t>
                  </w:r>
                  <w:r w:rsidR="000D3BC4">
                    <w:t>5</w:t>
                  </w:r>
                  <w:r w:rsidR="001E176E">
                    <w:t xml:space="preserve">  </w:t>
                  </w:r>
                  <w:r w:rsidR="00416A96">
                    <w:t xml:space="preserve">  </w:t>
                  </w:r>
                  <w:r w:rsidR="000D3BC4">
                    <w:t xml:space="preserve">    </w:t>
                  </w:r>
                  <w:r w:rsidR="00804618">
                    <w:t>2014</w:t>
                  </w:r>
                  <w:r w:rsidR="00416A96">
                    <w:t xml:space="preserve"> </w:t>
                  </w:r>
                  <w:r w:rsidR="00464283">
                    <w:t xml:space="preserve"> </w:t>
                  </w:r>
                  <w:r w:rsidR="000D3BC4">
                    <w:t>2013,</w:t>
                  </w:r>
                  <w:r w:rsidR="00464283">
                    <w:t>201</w:t>
                  </w:r>
                  <w:r w:rsidR="000D3BC4">
                    <w:t>42012  201</w:t>
                  </w:r>
                  <w:r w:rsidR="006051E2">
                    <w:t>1</w:t>
                  </w:r>
                  <w:r w:rsidR="000D3BC4">
                    <w:t xml:space="preserve"> 2011-2013</w:t>
                  </w:r>
                </w:p>
              </w:tc>
            </w:tr>
          </w:tbl>
          <w:p w:rsidR="009431CE" w:rsidRPr="009431CE" w:rsidRDefault="009431CE" w:rsidP="009431CE"/>
        </w:tc>
      </w:tr>
      <w:tr w:rsidR="00F561DD" w:rsidTr="0022342C">
        <w:trPr>
          <w:trHeight w:val="51"/>
        </w:trPr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3F654A" w:rsidP="00FD2A3E">
            <w:pPr>
              <w:pStyle w:val="Heading1"/>
              <w:spacing w:before="0"/>
            </w:pPr>
            <w:r>
              <w:t>E</w:t>
            </w:r>
            <w:r w:rsidR="00F561DD" w:rsidRPr="0070617C">
              <w:t>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E834F1" w:rsidP="000233D5">
            <w:pPr>
              <w:pStyle w:val="BodyText1"/>
            </w:pPr>
            <w:r>
              <w:t>Spring</w:t>
            </w:r>
            <w:r w:rsidR="002C57AB">
              <w:t xml:space="preserve"> 201</w:t>
            </w:r>
            <w:r w:rsidR="000233D5">
              <w:t>5</w:t>
            </w:r>
            <w:r>
              <w:t>-</w:t>
            </w:r>
            <w:r w:rsidR="00E623D7">
              <w:t>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2C57AB" w:rsidP="00893869">
            <w:pPr>
              <w:pStyle w:val="BodyText"/>
            </w:pPr>
            <w:r>
              <w:t xml:space="preserve">Uxbridge </w:t>
            </w:r>
            <w:r w:rsidR="00E834F1">
              <w:t>S</w:t>
            </w:r>
            <w:r>
              <w:t xml:space="preserve">occer </w:t>
            </w:r>
            <w:r w:rsidR="00893869">
              <w:t>Club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2C57AB" w:rsidP="00B67166">
            <w:pPr>
              <w:pStyle w:val="BodyText3"/>
            </w:pPr>
            <w:r>
              <w:t>Uxbridge, On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186354" w:rsidP="00F561DD">
            <w:pPr>
              <w:pStyle w:val="Heading2"/>
            </w:pPr>
            <w:r>
              <w:t>Soccer Referee</w:t>
            </w:r>
            <w:r w:rsidR="00FB1535">
              <w:t xml:space="preserve"> </w:t>
            </w:r>
          </w:p>
          <w:p w:rsidR="00B67166" w:rsidRPr="00D62111" w:rsidRDefault="00A35A49" w:rsidP="00D62111">
            <w:pPr>
              <w:pStyle w:val="BulletedList"/>
            </w:pPr>
            <w:r>
              <w:t>Referee recreational</w:t>
            </w:r>
            <w:r w:rsidR="009F1C01">
              <w:t xml:space="preserve"> youth</w:t>
            </w:r>
            <w:r>
              <w:t xml:space="preserve"> soccer</w:t>
            </w:r>
          </w:p>
          <w:p w:rsidR="006269CB" w:rsidRPr="006269CB" w:rsidRDefault="000233D5" w:rsidP="006A0044">
            <w:pPr>
              <w:pStyle w:val="BulletedList"/>
            </w:pPr>
            <w:r>
              <w:t>Ensure</w:t>
            </w:r>
            <w:r w:rsidR="00C07053">
              <w:t xml:space="preserve"> safe and respectful play</w:t>
            </w:r>
          </w:p>
        </w:tc>
      </w:tr>
      <w:tr w:rsidR="0037263E" w:rsidTr="004F3EEC">
        <w:trPr>
          <w:trHeight w:hRule="exact" w:val="87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37008C" w:rsidP="00D62111">
            <w:pPr>
              <w:pStyle w:val="BodyText1"/>
              <w:tabs>
                <w:tab w:val="left" w:pos="2520"/>
              </w:tabs>
            </w:pPr>
            <w:r>
              <w:t>2010-Present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7008C" w:rsidP="0022342C">
            <w:pPr>
              <w:pStyle w:val="BodyText"/>
            </w:pPr>
            <w:r>
              <w:t>Uxbridge Dance Academy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E834F1" w:rsidP="00B67166">
            <w:pPr>
              <w:pStyle w:val="BodyText3"/>
            </w:pPr>
            <w:r>
              <w:t>Uxbridge, On</w:t>
            </w:r>
          </w:p>
        </w:tc>
      </w:tr>
      <w:tr w:rsidR="00B67166" w:rsidTr="005E3FC4">
        <w:trPr>
          <w:trHeight w:val="1613"/>
        </w:trPr>
        <w:tc>
          <w:tcPr>
            <w:tcW w:w="9090" w:type="dxa"/>
            <w:gridSpan w:val="4"/>
          </w:tcPr>
          <w:p w:rsidR="00B224C8" w:rsidRDefault="0037008C" w:rsidP="00B224C8">
            <w:pPr>
              <w:pStyle w:val="Heading2"/>
            </w:pPr>
            <w:r>
              <w:t>Intermediate Dancer</w:t>
            </w:r>
          </w:p>
          <w:p w:rsidR="00B224C8" w:rsidRPr="00A43F4E" w:rsidRDefault="0037008C" w:rsidP="00581A3E">
            <w:pPr>
              <w:pStyle w:val="BulletedList"/>
            </w:pPr>
            <w:r>
              <w:t xml:space="preserve">Skilled in </w:t>
            </w:r>
            <w:r w:rsidR="00581A3E">
              <w:t>seven</w:t>
            </w:r>
            <w:r>
              <w:t xml:space="preserve"> styles of dance: jazz, tap, hip hop, ballet, lyrical, point</w:t>
            </w:r>
            <w:r w:rsidR="00893869">
              <w:t>e</w:t>
            </w:r>
            <w:r w:rsidR="00581A3E">
              <w:t>, acrobatics</w:t>
            </w:r>
          </w:p>
          <w:p w:rsidR="0037008C" w:rsidRPr="0037008C" w:rsidRDefault="0037008C" w:rsidP="0037008C">
            <w:pPr>
              <w:pStyle w:val="BulletedList"/>
            </w:pPr>
            <w:r>
              <w:t>Participate in weekly lessons</w:t>
            </w:r>
            <w:r w:rsidR="00C52D10">
              <w:t xml:space="preserve">, the </w:t>
            </w:r>
            <w:r>
              <w:t>competitive dance team</w:t>
            </w:r>
            <w:r w:rsidR="00BA4893">
              <w:t xml:space="preserve"> and </w:t>
            </w:r>
            <w:r w:rsidR="00893869">
              <w:t>annual recital</w:t>
            </w:r>
          </w:p>
          <w:p w:rsidR="00917A05" w:rsidRPr="00C52D10" w:rsidRDefault="00917A05" w:rsidP="00917A05">
            <w:pPr>
              <w:rPr>
                <w:lang w:val="en-US"/>
              </w:rPr>
            </w:pPr>
          </w:p>
          <w:tbl>
            <w:tblPr>
              <w:tblW w:w="9090" w:type="dxa"/>
              <w:tblLayout w:type="fixed"/>
              <w:tblLook w:val="0000" w:firstRow="0" w:lastRow="0" w:firstColumn="0" w:lastColumn="0" w:noHBand="0" w:noVBand="0"/>
            </w:tblPr>
            <w:tblGrid>
              <w:gridCol w:w="2340"/>
              <w:gridCol w:w="4499"/>
              <w:gridCol w:w="2251"/>
            </w:tblGrid>
            <w:tr w:rsidR="00917A05" w:rsidRPr="0070617C" w:rsidTr="00C24E04">
              <w:trPr>
                <w:trHeight w:val="510"/>
              </w:trPr>
              <w:tc>
                <w:tcPr>
                  <w:tcW w:w="2340" w:type="dxa"/>
                  <w:tcBorders>
                    <w:top w:val="single" w:sz="2" w:space="0" w:color="999999"/>
                  </w:tcBorders>
                </w:tcPr>
                <w:p w:rsidR="00917A05" w:rsidRPr="0070617C" w:rsidRDefault="00917A05" w:rsidP="00E975E8">
                  <w:pPr>
                    <w:pStyle w:val="BodyText1"/>
                    <w:tabs>
                      <w:tab w:val="left" w:pos="2520"/>
                    </w:tabs>
                  </w:pPr>
                  <w:r>
                    <w:t>2</w:t>
                  </w:r>
                  <w:r w:rsidR="00DD44CA">
                    <w:t>011-Present</w:t>
                  </w:r>
                </w:p>
              </w:tc>
              <w:tc>
                <w:tcPr>
                  <w:tcW w:w="4499" w:type="dxa"/>
                  <w:tcBorders>
                    <w:top w:val="single" w:sz="2" w:space="0" w:color="999999"/>
                  </w:tcBorders>
                </w:tcPr>
                <w:p w:rsidR="00917A05" w:rsidRPr="0070617C" w:rsidRDefault="00DD44CA" w:rsidP="0007636A">
                  <w:pPr>
                    <w:pStyle w:val="BodyText"/>
                  </w:pPr>
                  <w:r>
                    <w:t>Uxbridge Fall Fair</w:t>
                  </w:r>
                </w:p>
              </w:tc>
              <w:tc>
                <w:tcPr>
                  <w:tcW w:w="2251" w:type="dxa"/>
                  <w:tcBorders>
                    <w:top w:val="single" w:sz="2" w:space="0" w:color="999999"/>
                  </w:tcBorders>
                </w:tcPr>
                <w:p w:rsidR="00917A05" w:rsidRPr="0070617C" w:rsidRDefault="00917A05" w:rsidP="00C24E04">
                  <w:pPr>
                    <w:pStyle w:val="BodyText3"/>
                  </w:pPr>
                  <w:r>
                    <w:t>Uxbridge, On</w:t>
                  </w:r>
                </w:p>
              </w:tc>
            </w:tr>
          </w:tbl>
          <w:p w:rsidR="00917A05" w:rsidRPr="00917A05" w:rsidRDefault="00917A05" w:rsidP="00917A05"/>
        </w:tc>
      </w:tr>
      <w:tr w:rsidR="00917A05" w:rsidTr="00911416">
        <w:trPr>
          <w:trHeight w:val="335"/>
        </w:trPr>
        <w:tc>
          <w:tcPr>
            <w:tcW w:w="9090" w:type="dxa"/>
            <w:gridSpan w:val="4"/>
          </w:tcPr>
          <w:p w:rsidR="00917A05" w:rsidRDefault="00DD44CA" w:rsidP="00C24E04">
            <w:pPr>
              <w:pStyle w:val="Heading2"/>
            </w:pPr>
            <w:r>
              <w:t>Junior Director</w:t>
            </w:r>
          </w:p>
          <w:p w:rsidR="00917A05" w:rsidRDefault="00831F94" w:rsidP="00C24E04">
            <w:pPr>
              <w:pStyle w:val="BulletedList"/>
            </w:pPr>
            <w:r>
              <w:t>Assist judges during evaluation of prize-winning baking items</w:t>
            </w:r>
          </w:p>
          <w:p w:rsidR="009F1C01" w:rsidRDefault="00831F94" w:rsidP="009F1C01">
            <w:pPr>
              <w:pStyle w:val="BulletedList"/>
            </w:pPr>
            <w:r>
              <w:t>Co-ordinate, announce and judge Children’s Contests, Ugly Bug Contest and Pet Show</w:t>
            </w:r>
          </w:p>
          <w:p w:rsidR="00B2781A" w:rsidRPr="00B2781A" w:rsidRDefault="00B2781A" w:rsidP="00B2781A">
            <w:pPr>
              <w:rPr>
                <w:lang w:val="en-US"/>
              </w:rPr>
            </w:pPr>
          </w:p>
        </w:tc>
      </w:tr>
      <w:tr w:rsidR="0037263E" w:rsidTr="00430219">
        <w:trPr>
          <w:trHeight w:hRule="exact" w:val="80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A672A9" w:rsidP="00C94452">
            <w:pPr>
              <w:pStyle w:val="BodyText1"/>
              <w:tabs>
                <w:tab w:val="left" w:pos="2520"/>
              </w:tabs>
            </w:pPr>
            <w:r>
              <w:lastRenderedPageBreak/>
              <w:t>2013-</w:t>
            </w:r>
            <w:r w:rsidR="00E623D7">
              <w:t>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575469" w:rsidP="00B67166">
            <w:pPr>
              <w:pStyle w:val="BodyText"/>
            </w:pPr>
            <w:r>
              <w:t>Local</w:t>
            </w:r>
            <w:bookmarkStart w:id="0" w:name="_GoBack"/>
            <w:bookmarkEnd w:id="0"/>
            <w:r w:rsidR="00A672A9">
              <w:t xml:space="preserve"> Family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8E549B" w:rsidP="00B67166">
            <w:pPr>
              <w:pStyle w:val="BodyText3"/>
            </w:pPr>
            <w:r>
              <w:t>Uxbridge, On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A672A9" w:rsidP="00B224C8">
            <w:pPr>
              <w:pStyle w:val="Heading2"/>
            </w:pPr>
            <w:r>
              <w:t>Babysitter</w:t>
            </w:r>
          </w:p>
          <w:p w:rsidR="00B224C8" w:rsidRDefault="00A672A9" w:rsidP="00B224C8">
            <w:pPr>
              <w:pStyle w:val="BulletedList"/>
            </w:pPr>
            <w:r>
              <w:t>Direct and care for two children (aged 2, 7) in safe, stimulating activities</w:t>
            </w:r>
          </w:p>
          <w:p w:rsidR="00A672A9" w:rsidRPr="00A672A9" w:rsidRDefault="00A672A9" w:rsidP="00A672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Prepare healthful snacks and light meals</w:t>
            </w:r>
          </w:p>
          <w:p w:rsidR="00B67166" w:rsidRDefault="00A672A9" w:rsidP="00C94452">
            <w:pPr>
              <w:pStyle w:val="BulletedList"/>
            </w:pPr>
            <w:r>
              <w:t>Assist with homework completion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A672A9" w:rsidP="00C94452">
            <w:pPr>
              <w:pStyle w:val="BodyText1"/>
              <w:tabs>
                <w:tab w:val="left" w:pos="2520"/>
              </w:tabs>
            </w:pPr>
            <w:r>
              <w:t>2014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A672A9" w:rsidP="00B67166">
            <w:pPr>
              <w:pStyle w:val="BodyText"/>
            </w:pPr>
            <w:r>
              <w:t>Bulletin Board Committee-Uxbridge P.S.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C15185" w:rsidP="00B67166">
            <w:pPr>
              <w:pStyle w:val="BodyText3"/>
            </w:pPr>
            <w:r>
              <w:t>Uxbridge, On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9032EB" w:rsidP="00B224C8">
            <w:pPr>
              <w:pStyle w:val="Heading2"/>
            </w:pPr>
            <w:r>
              <w:t xml:space="preserve">Communications </w:t>
            </w:r>
            <w:r w:rsidR="00A672A9">
              <w:t>Team Member</w:t>
            </w:r>
          </w:p>
          <w:p w:rsidR="00E51327" w:rsidRPr="00E51327" w:rsidRDefault="009032EB" w:rsidP="00E51327">
            <w:pPr>
              <w:pStyle w:val="BulletedList"/>
            </w:pPr>
            <w:r>
              <w:t>Designed and implemented artistic boards to educate and inform students</w:t>
            </w:r>
          </w:p>
          <w:p w:rsidR="00B67166" w:rsidRDefault="009032EB" w:rsidP="00B311F5">
            <w:pPr>
              <w:pStyle w:val="BulletedList"/>
            </w:pPr>
            <w:r>
              <w:t>Promoted school events with eye-catching displays</w:t>
            </w:r>
          </w:p>
          <w:p w:rsidR="00AD4D42" w:rsidRPr="00AD4D42" w:rsidRDefault="00AD4D42" w:rsidP="00AD4D42">
            <w:pPr>
              <w:rPr>
                <w:lang w:val="en-US"/>
              </w:rPr>
            </w:pPr>
          </w:p>
          <w:tbl>
            <w:tblPr>
              <w:tblW w:w="9090" w:type="dxa"/>
              <w:tblLayout w:type="fixed"/>
              <w:tblLook w:val="0000" w:firstRow="0" w:lastRow="0" w:firstColumn="0" w:lastColumn="0" w:noHBand="0" w:noVBand="0"/>
            </w:tblPr>
            <w:tblGrid>
              <w:gridCol w:w="2340"/>
              <w:gridCol w:w="4499"/>
              <w:gridCol w:w="2251"/>
            </w:tblGrid>
            <w:tr w:rsidR="0035315E" w:rsidRPr="0070617C" w:rsidTr="00C24E04">
              <w:trPr>
                <w:trHeight w:val="495"/>
              </w:trPr>
              <w:tc>
                <w:tcPr>
                  <w:tcW w:w="2340" w:type="dxa"/>
                  <w:tcBorders>
                    <w:top w:val="single" w:sz="2" w:space="0" w:color="999999"/>
                  </w:tcBorders>
                </w:tcPr>
                <w:p w:rsidR="0035315E" w:rsidRPr="0070617C" w:rsidRDefault="00A672A9" w:rsidP="00C24E04">
                  <w:pPr>
                    <w:pStyle w:val="BodyText1"/>
                    <w:tabs>
                      <w:tab w:val="left" w:pos="2520"/>
                    </w:tabs>
                  </w:pPr>
                  <w:r>
                    <w:t>2014</w:t>
                  </w:r>
                </w:p>
              </w:tc>
              <w:tc>
                <w:tcPr>
                  <w:tcW w:w="4499" w:type="dxa"/>
                  <w:tcBorders>
                    <w:top w:val="single" w:sz="2" w:space="0" w:color="999999"/>
                  </w:tcBorders>
                </w:tcPr>
                <w:p w:rsidR="0035315E" w:rsidRPr="0070617C" w:rsidRDefault="00A672A9" w:rsidP="0035315E">
                  <w:pPr>
                    <w:pStyle w:val="BodyText"/>
                  </w:pPr>
                  <w:r>
                    <w:t xml:space="preserve">Library Helper- Uxbridge P.S. </w:t>
                  </w:r>
                </w:p>
              </w:tc>
              <w:tc>
                <w:tcPr>
                  <w:tcW w:w="2251" w:type="dxa"/>
                  <w:tcBorders>
                    <w:top w:val="single" w:sz="2" w:space="0" w:color="999999"/>
                  </w:tcBorders>
                </w:tcPr>
                <w:p w:rsidR="0035315E" w:rsidRPr="0070617C" w:rsidRDefault="0035315E" w:rsidP="00C24E04">
                  <w:pPr>
                    <w:pStyle w:val="BodyText3"/>
                  </w:pPr>
                  <w:r>
                    <w:t>Uxbridge, On</w:t>
                  </w:r>
                </w:p>
              </w:tc>
            </w:tr>
            <w:tr w:rsidR="0035315E" w:rsidTr="007F1689">
              <w:trPr>
                <w:trHeight w:val="875"/>
              </w:trPr>
              <w:tc>
                <w:tcPr>
                  <w:tcW w:w="9090" w:type="dxa"/>
                  <w:gridSpan w:val="3"/>
                </w:tcPr>
                <w:p w:rsidR="00D23375" w:rsidRDefault="00A672A9" w:rsidP="00FD2A3E">
                  <w:pPr>
                    <w:pStyle w:val="Heading2"/>
                    <w:spacing w:after="0"/>
                  </w:pPr>
                  <w:r>
                    <w:t xml:space="preserve">Library </w:t>
                  </w:r>
                  <w:r w:rsidR="00405CCC">
                    <w:t>Helper</w:t>
                  </w:r>
                </w:p>
                <w:p w:rsidR="00D23375" w:rsidRDefault="007F2524" w:rsidP="00FD2A3E">
                  <w:pPr>
                    <w:pStyle w:val="BulletedList"/>
                  </w:pPr>
                  <w:r>
                    <w:t>Matched readers with appropriate books related to their reading level and interest</w:t>
                  </w:r>
                </w:p>
                <w:p w:rsidR="0035315E" w:rsidRDefault="007F2524" w:rsidP="001C6ADC">
                  <w:pPr>
                    <w:pStyle w:val="BulletedList"/>
                  </w:pPr>
                  <w:r>
                    <w:t>Created excitement for students around Library reading program themes</w:t>
                  </w:r>
                </w:p>
              </w:tc>
            </w:tr>
          </w:tbl>
          <w:p w:rsidR="00297D6D" w:rsidRPr="00297D6D" w:rsidRDefault="00297D6D" w:rsidP="00297D6D"/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D2A3E">
            <w:pPr>
              <w:pStyle w:val="Heading1"/>
              <w:spacing w:before="0"/>
            </w:pPr>
            <w:r w:rsidRPr="003126B2">
              <w:t>Education</w:t>
            </w:r>
            <w:r w:rsidR="00EC7DF5">
              <w:t xml:space="preserve"> </w:t>
            </w:r>
          </w:p>
        </w:tc>
      </w:tr>
      <w:tr w:rsidR="00FD2A3E" w:rsidTr="00FD2A3E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FD2A3E" w:rsidRDefault="00FD2A3E" w:rsidP="00EC7DF5">
            <w:pPr>
              <w:pStyle w:val="BodyText1"/>
            </w:pPr>
            <w:r>
              <w:t>2014- Present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FD2A3E" w:rsidRDefault="00FD2A3E" w:rsidP="005A3C9A">
            <w:pPr>
              <w:pStyle w:val="BodyText"/>
            </w:pPr>
            <w:r>
              <w:t>Uxbridge Secondary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FD2A3E" w:rsidRDefault="00FD2A3E" w:rsidP="00B67166">
            <w:pPr>
              <w:pStyle w:val="BodyText3"/>
            </w:pPr>
            <w:r>
              <w:t>Uxbridge, On</w:t>
            </w:r>
          </w:p>
        </w:tc>
      </w:tr>
      <w:tr w:rsidR="00FD2A3E" w:rsidTr="00212638">
        <w:trPr>
          <w:trHeight w:val="525"/>
        </w:trPr>
        <w:tc>
          <w:tcPr>
            <w:tcW w:w="9090" w:type="dxa"/>
            <w:gridSpan w:val="4"/>
          </w:tcPr>
          <w:p w:rsidR="00FD2A3E" w:rsidRDefault="00FD2A3E" w:rsidP="00FD2A3E">
            <w:pPr>
              <w:pStyle w:val="Heading2"/>
            </w:pPr>
            <w:r>
              <w:t>French Immersion Student-Grade 9</w:t>
            </w:r>
          </w:p>
          <w:p w:rsidR="00FD2A3E" w:rsidRDefault="00FD2A3E" w:rsidP="00FD2A3E">
            <w:pPr>
              <w:pStyle w:val="BulletedList"/>
            </w:pPr>
            <w:r>
              <w:t>Achieved High Honors in grade 9 (over 90% average)</w:t>
            </w:r>
          </w:p>
          <w:p w:rsidR="00FD2A3E" w:rsidRDefault="00FD2A3E" w:rsidP="00FD2A3E">
            <w:pPr>
              <w:pStyle w:val="BulletedList"/>
            </w:pPr>
            <w:r>
              <w:t>Awarded highest fundraiser for Inside Ride (cancer fundraiser)</w:t>
            </w:r>
          </w:p>
          <w:p w:rsidR="00FD2A3E" w:rsidRDefault="00FD2A3E" w:rsidP="00FD2A3E">
            <w:pPr>
              <w:pStyle w:val="BulletedList"/>
            </w:pPr>
            <w:r>
              <w:t>Participated in Dance Company, soccer, badminton, Me to We, Outers Club</w:t>
            </w:r>
          </w:p>
        </w:tc>
      </w:tr>
      <w:tr w:rsidR="00B67166" w:rsidTr="00FD2A3E">
        <w:trPr>
          <w:trHeight w:val="525"/>
        </w:trPr>
        <w:tc>
          <w:tcPr>
            <w:tcW w:w="2251" w:type="dxa"/>
          </w:tcPr>
          <w:p w:rsidR="00B67166" w:rsidRDefault="00865976" w:rsidP="00EC7DF5">
            <w:pPr>
              <w:pStyle w:val="BodyText1"/>
            </w:pPr>
            <w:r>
              <w:t>200</w:t>
            </w:r>
            <w:r w:rsidR="00EC7DF5">
              <w:t>7</w:t>
            </w:r>
            <w:r>
              <w:t>-201</w:t>
            </w:r>
            <w:r w:rsidR="00EC7DF5">
              <w:t>4</w:t>
            </w:r>
          </w:p>
        </w:tc>
        <w:tc>
          <w:tcPr>
            <w:tcW w:w="4588" w:type="dxa"/>
            <w:gridSpan w:val="2"/>
          </w:tcPr>
          <w:p w:rsidR="00B67166" w:rsidRDefault="00865976" w:rsidP="005A3C9A">
            <w:pPr>
              <w:pStyle w:val="BodyText"/>
            </w:pPr>
            <w:r>
              <w:t xml:space="preserve">Uxbridge Public </w:t>
            </w:r>
            <w:r w:rsidR="005A3C9A">
              <w:t>S</w:t>
            </w:r>
            <w:r>
              <w:t>chool</w:t>
            </w:r>
          </w:p>
        </w:tc>
        <w:tc>
          <w:tcPr>
            <w:tcW w:w="2251" w:type="dxa"/>
          </w:tcPr>
          <w:p w:rsidR="00B67166" w:rsidRDefault="00C15185" w:rsidP="00B67166">
            <w:pPr>
              <w:pStyle w:val="BodyText3"/>
            </w:pPr>
            <w:r>
              <w:t>Uxbridge, On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BF51E7" w:rsidP="00A43F4E">
            <w:pPr>
              <w:pStyle w:val="Heading2"/>
            </w:pPr>
            <w:r>
              <w:t>Student</w:t>
            </w:r>
          </w:p>
          <w:p w:rsidR="00B67166" w:rsidRDefault="004A20C4" w:rsidP="00A43F4E">
            <w:pPr>
              <w:pStyle w:val="BulletedList"/>
            </w:pPr>
            <w:r>
              <w:t xml:space="preserve">Received </w:t>
            </w:r>
            <w:r w:rsidR="005A3C9A">
              <w:t>C</w:t>
            </w:r>
            <w:r>
              <w:t xml:space="preserve">ertificate of </w:t>
            </w:r>
            <w:r w:rsidRPr="0007636A">
              <w:rPr>
                <w:lang w:val="en-CA"/>
              </w:rPr>
              <w:t>Hono</w:t>
            </w:r>
            <w:r w:rsidR="0007636A" w:rsidRPr="0007636A">
              <w:rPr>
                <w:lang w:val="en-CA"/>
              </w:rPr>
              <w:t>u</w:t>
            </w:r>
            <w:r w:rsidRPr="0007636A">
              <w:rPr>
                <w:lang w:val="en-CA"/>
              </w:rPr>
              <w:t>r</w:t>
            </w:r>
            <w:r>
              <w:t xml:space="preserve"> </w:t>
            </w:r>
            <w:r w:rsidR="005A3C9A">
              <w:t>R</w:t>
            </w:r>
            <w:r>
              <w:t>oll</w:t>
            </w:r>
            <w:r w:rsidR="00831F94">
              <w:t xml:space="preserve"> (80+% average)</w:t>
            </w:r>
          </w:p>
          <w:p w:rsidR="00865976" w:rsidRDefault="0007636A" w:rsidP="00865976">
            <w:pPr>
              <w:pStyle w:val="BulletedList"/>
            </w:pPr>
            <w:r>
              <w:t xml:space="preserve">Received </w:t>
            </w:r>
            <w:r w:rsidR="009174AA">
              <w:t xml:space="preserve">grade 8 </w:t>
            </w:r>
            <w:r w:rsidR="00EC7DF5">
              <w:t>Geography</w:t>
            </w:r>
            <w:r w:rsidR="009174AA">
              <w:t xml:space="preserve"> </w:t>
            </w:r>
            <w:r w:rsidR="005A3C9A">
              <w:t>A</w:t>
            </w:r>
            <w:r w:rsidR="009174AA">
              <w:t>ward</w:t>
            </w:r>
          </w:p>
          <w:p w:rsidR="00DD44CA" w:rsidRDefault="003F654A" w:rsidP="00B22E82">
            <w:pPr>
              <w:pStyle w:val="BulletedList"/>
            </w:pPr>
            <w:r>
              <w:t>R</w:t>
            </w:r>
            <w:r w:rsidR="005038EE">
              <w:t>eceived Eleanor</w:t>
            </w:r>
            <w:r w:rsidR="00831F94">
              <w:t xml:space="preserve"> Bailey Award for</w:t>
            </w:r>
            <w:r>
              <w:t xml:space="preserve"> Excellence</w:t>
            </w:r>
            <w:r w:rsidR="007570DD">
              <w:t>*</w:t>
            </w:r>
          </w:p>
          <w:p w:rsidR="005038EE" w:rsidRDefault="005038EE" w:rsidP="00B22E82">
            <w:pPr>
              <w:pStyle w:val="BulletedList"/>
            </w:pPr>
            <w:r>
              <w:t>Forest of Reading participant</w:t>
            </w:r>
          </w:p>
          <w:p w:rsidR="00DD44CA" w:rsidRDefault="005038EE" w:rsidP="00B22E82">
            <w:pPr>
              <w:pStyle w:val="BulletedList"/>
            </w:pPr>
            <w:r>
              <w:t>Lunch Supervisor, Office Assistant</w:t>
            </w:r>
          </w:p>
          <w:p w:rsidR="00B22E82" w:rsidRDefault="00EC7DF5" w:rsidP="00B22E82">
            <w:pPr>
              <w:pStyle w:val="BulletedList"/>
            </w:pPr>
            <w:r>
              <w:t xml:space="preserve">Participated in </w:t>
            </w:r>
            <w:r w:rsidR="005A3C9A">
              <w:t xml:space="preserve">Me to </w:t>
            </w:r>
            <w:r w:rsidR="00B22E82">
              <w:t>We</w:t>
            </w:r>
            <w:r w:rsidR="005A3C9A">
              <w:t xml:space="preserve"> (attended WE Day 2010/2011)</w:t>
            </w:r>
            <w:r w:rsidR="00DD44CA">
              <w:t>, local and global initiatives</w:t>
            </w:r>
          </w:p>
          <w:p w:rsidR="005A3C9A" w:rsidRDefault="00DD44CA" w:rsidP="00DD44CA">
            <w:pPr>
              <w:pStyle w:val="BulletedList"/>
            </w:pPr>
            <w:r>
              <w:t>Participated in track and field, badminton, Ultimate Frisbee Team, curling and intramurals</w:t>
            </w:r>
          </w:p>
          <w:p w:rsidR="00B22E82" w:rsidRPr="00B22E82" w:rsidRDefault="007F1689" w:rsidP="007F1689">
            <w:pPr>
              <w:pStyle w:val="BulletedList"/>
            </w:pPr>
            <w:r>
              <w:t>French Immersion graduate</w:t>
            </w:r>
          </w:p>
        </w:tc>
      </w:tr>
      <w:tr w:rsidR="00F561DD" w:rsidRPr="007A5F3F" w:rsidTr="004F3EEC">
        <w:trPr>
          <w:trHeight w:val="461"/>
        </w:trPr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0F6144" w:rsidP="00D62111">
            <w:pPr>
              <w:pStyle w:val="Heading1"/>
            </w:pPr>
            <w:r>
              <w:t>Interests</w:t>
            </w:r>
          </w:p>
        </w:tc>
      </w:tr>
      <w:tr w:rsidR="000F6144" w:rsidRPr="0070617C" w:rsidTr="007F1689">
        <w:trPr>
          <w:trHeight w:val="278"/>
        </w:trPr>
        <w:tc>
          <w:tcPr>
            <w:tcW w:w="9090" w:type="dxa"/>
            <w:gridSpan w:val="4"/>
          </w:tcPr>
          <w:p w:rsidR="000F6144" w:rsidRDefault="001F530F" w:rsidP="002802A2">
            <w:pPr>
              <w:pStyle w:val="BulletedList"/>
              <w:spacing w:before="120"/>
            </w:pPr>
            <w:r>
              <w:t xml:space="preserve">Reading, </w:t>
            </w:r>
            <w:r w:rsidR="006516AE">
              <w:t xml:space="preserve">dance, </w:t>
            </w:r>
            <w:r>
              <w:t>t</w:t>
            </w:r>
            <w:r w:rsidR="0007636A">
              <w:t>rack</w:t>
            </w:r>
            <w:r w:rsidR="000F6144">
              <w:t xml:space="preserve"> </w:t>
            </w:r>
            <w:r w:rsidR="00430219">
              <w:t>and</w:t>
            </w:r>
            <w:r w:rsidR="000F6144">
              <w:t xml:space="preserve"> </w:t>
            </w:r>
            <w:r w:rsidR="0007636A">
              <w:t>f</w:t>
            </w:r>
            <w:r w:rsidR="000F6144">
              <w:t xml:space="preserve">ield, </w:t>
            </w:r>
            <w:r w:rsidR="0007636A">
              <w:t>s</w:t>
            </w:r>
            <w:r w:rsidR="000F6144">
              <w:t xml:space="preserve">occer, </w:t>
            </w:r>
            <w:r w:rsidR="0007636A">
              <w:t>c</w:t>
            </w:r>
            <w:r w:rsidR="000F6144">
              <w:t>urling</w:t>
            </w:r>
            <w:r w:rsidR="006516AE">
              <w:t>, piano</w:t>
            </w:r>
            <w:r w:rsidR="000F6144">
              <w:t xml:space="preserve">, </w:t>
            </w:r>
            <w:r w:rsidR="006516AE">
              <w:t>badminton</w:t>
            </w:r>
            <w:r w:rsidR="000F6144">
              <w:t xml:space="preserve">, </w:t>
            </w:r>
            <w:r w:rsidR="006516AE">
              <w:t xml:space="preserve">art, and </w:t>
            </w:r>
            <w:r w:rsidR="0007636A">
              <w:t>s</w:t>
            </w:r>
            <w:r w:rsidR="000F6144">
              <w:t>kiing.</w:t>
            </w:r>
          </w:p>
          <w:p w:rsidR="00E53937" w:rsidRPr="00E53937" w:rsidRDefault="00E53937" w:rsidP="002802A2">
            <w:pPr>
              <w:spacing w:before="120"/>
              <w:rPr>
                <w:lang w:val="en-US"/>
              </w:rPr>
            </w:pPr>
          </w:p>
        </w:tc>
      </w:tr>
      <w:tr w:rsidR="00D62111" w:rsidRPr="007A5F3F" w:rsidTr="007F1689">
        <w:tc>
          <w:tcPr>
            <w:tcW w:w="9090" w:type="dxa"/>
            <w:gridSpan w:val="4"/>
          </w:tcPr>
          <w:p w:rsidR="00B13BCE" w:rsidRDefault="000D3BC4" w:rsidP="00911416">
            <w:pPr>
              <w:pStyle w:val="BodyText1"/>
            </w:pPr>
            <w:r>
              <w:t>*</w:t>
            </w:r>
            <w:r w:rsidR="007570DD">
              <w:t xml:space="preserve">Eleanor Bailey Award of Excellence is awarded to a student who is all-round: high academic average, extensive involvement in extra-curriculars and who shows leadership and citizenship.  </w:t>
            </w:r>
          </w:p>
          <w:p w:rsidR="00E53937" w:rsidRPr="002802A2" w:rsidRDefault="00E53937" w:rsidP="00911416">
            <w:pPr>
              <w:pStyle w:val="BodyText1"/>
              <w:rPr>
                <w:b/>
                <w:bCs/>
              </w:rPr>
            </w:pPr>
            <w:r w:rsidRPr="002802A2">
              <w:rPr>
                <w:b/>
                <w:bCs/>
                <w:sz w:val="28"/>
                <w:szCs w:val="24"/>
              </w:rPr>
              <w:t>References available upon request</w:t>
            </w:r>
          </w:p>
        </w:tc>
      </w:tr>
    </w:tbl>
    <w:p w:rsidR="00763259" w:rsidRDefault="00763259" w:rsidP="00AB2A1B"/>
    <w:sectPr w:rsidR="00763259" w:rsidSect="00FB37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4B" w:rsidRDefault="008D0B4B">
      <w:r>
        <w:separator/>
      </w:r>
    </w:p>
  </w:endnote>
  <w:endnote w:type="continuationSeparator" w:id="0">
    <w:p w:rsidR="008D0B4B" w:rsidRDefault="008D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A2" w:rsidRDefault="00750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A2" w:rsidRDefault="00750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A2" w:rsidRDefault="00750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4B" w:rsidRDefault="008D0B4B">
      <w:r>
        <w:separator/>
      </w:r>
    </w:p>
  </w:footnote>
  <w:footnote w:type="continuationSeparator" w:id="0">
    <w:p w:rsidR="008D0B4B" w:rsidRDefault="008D0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A2" w:rsidRDefault="00750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016593" w:rsidP="00FB371B">
    <w:pPr>
      <w:pStyle w:val="StyleContactInfo"/>
    </w:pPr>
    <w:r>
      <w:t>scarlettminshull@gmail.com</w:t>
    </w:r>
  </w:p>
  <w:p w:rsidR="00FB371B" w:rsidRPr="00FB371B" w:rsidRDefault="00016593" w:rsidP="00FB371B">
    <w:pPr>
      <w:pStyle w:val="YourNamePage2"/>
    </w:pPr>
    <w:r>
      <w:t>Scarlett</w:t>
    </w:r>
    <w:r w:rsidR="00E544E1">
      <w:t xml:space="preserve"> Minshull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A2" w:rsidRDefault="00750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7A65"/>
    <w:multiLevelType w:val="hybridMultilevel"/>
    <w:tmpl w:val="6FC672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1DA4928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5B"/>
    <w:rsid w:val="00006799"/>
    <w:rsid w:val="00016593"/>
    <w:rsid w:val="000233D5"/>
    <w:rsid w:val="00030B0B"/>
    <w:rsid w:val="000317F3"/>
    <w:rsid w:val="000374B3"/>
    <w:rsid w:val="000422C0"/>
    <w:rsid w:val="00064587"/>
    <w:rsid w:val="00064FBF"/>
    <w:rsid w:val="00075EDD"/>
    <w:rsid w:val="0007636A"/>
    <w:rsid w:val="000A144E"/>
    <w:rsid w:val="000D165B"/>
    <w:rsid w:val="000D3BC4"/>
    <w:rsid w:val="000D67DD"/>
    <w:rsid w:val="000F6144"/>
    <w:rsid w:val="001014A0"/>
    <w:rsid w:val="00102805"/>
    <w:rsid w:val="00122832"/>
    <w:rsid w:val="00186354"/>
    <w:rsid w:val="001A7D7B"/>
    <w:rsid w:val="001C6ADC"/>
    <w:rsid w:val="001E050B"/>
    <w:rsid w:val="001E176E"/>
    <w:rsid w:val="001E6339"/>
    <w:rsid w:val="001F530F"/>
    <w:rsid w:val="00210C31"/>
    <w:rsid w:val="0022342C"/>
    <w:rsid w:val="002620B3"/>
    <w:rsid w:val="002802A2"/>
    <w:rsid w:val="002802E5"/>
    <w:rsid w:val="00297D6D"/>
    <w:rsid w:val="002A461F"/>
    <w:rsid w:val="002C1C3C"/>
    <w:rsid w:val="002C57AB"/>
    <w:rsid w:val="002E7A2E"/>
    <w:rsid w:val="002F3A5A"/>
    <w:rsid w:val="002F4DAF"/>
    <w:rsid w:val="003007DB"/>
    <w:rsid w:val="0032074C"/>
    <w:rsid w:val="0035315E"/>
    <w:rsid w:val="00354267"/>
    <w:rsid w:val="00365AEA"/>
    <w:rsid w:val="0037008C"/>
    <w:rsid w:val="0037263E"/>
    <w:rsid w:val="00380C79"/>
    <w:rsid w:val="003C79DB"/>
    <w:rsid w:val="003D61A1"/>
    <w:rsid w:val="003F654A"/>
    <w:rsid w:val="00405CCC"/>
    <w:rsid w:val="00414AF2"/>
    <w:rsid w:val="00416A96"/>
    <w:rsid w:val="00430219"/>
    <w:rsid w:val="00430460"/>
    <w:rsid w:val="004467E5"/>
    <w:rsid w:val="004507AC"/>
    <w:rsid w:val="004525C7"/>
    <w:rsid w:val="00464283"/>
    <w:rsid w:val="00464D68"/>
    <w:rsid w:val="00466A0B"/>
    <w:rsid w:val="00494425"/>
    <w:rsid w:val="00496D38"/>
    <w:rsid w:val="004A20C4"/>
    <w:rsid w:val="004A4DAD"/>
    <w:rsid w:val="004E6952"/>
    <w:rsid w:val="004F3EEC"/>
    <w:rsid w:val="005038EE"/>
    <w:rsid w:val="0050392A"/>
    <w:rsid w:val="00524E8B"/>
    <w:rsid w:val="00525C02"/>
    <w:rsid w:val="00531D3D"/>
    <w:rsid w:val="00536728"/>
    <w:rsid w:val="005751D9"/>
    <w:rsid w:val="00575469"/>
    <w:rsid w:val="00581A3E"/>
    <w:rsid w:val="005A3C9A"/>
    <w:rsid w:val="005B748F"/>
    <w:rsid w:val="005D6CF5"/>
    <w:rsid w:val="005E3FC4"/>
    <w:rsid w:val="006051E2"/>
    <w:rsid w:val="006269CB"/>
    <w:rsid w:val="00642544"/>
    <w:rsid w:val="006516AE"/>
    <w:rsid w:val="00661EB3"/>
    <w:rsid w:val="00672ADD"/>
    <w:rsid w:val="00675BB5"/>
    <w:rsid w:val="00694128"/>
    <w:rsid w:val="006A0044"/>
    <w:rsid w:val="006A52DF"/>
    <w:rsid w:val="006C4B60"/>
    <w:rsid w:val="006C79D3"/>
    <w:rsid w:val="006D4520"/>
    <w:rsid w:val="006F250E"/>
    <w:rsid w:val="006F5E40"/>
    <w:rsid w:val="006F6738"/>
    <w:rsid w:val="007065D7"/>
    <w:rsid w:val="00727993"/>
    <w:rsid w:val="00750FA2"/>
    <w:rsid w:val="00755D01"/>
    <w:rsid w:val="007570DD"/>
    <w:rsid w:val="00763259"/>
    <w:rsid w:val="00774638"/>
    <w:rsid w:val="00775A50"/>
    <w:rsid w:val="007A7387"/>
    <w:rsid w:val="007C3109"/>
    <w:rsid w:val="007F1689"/>
    <w:rsid w:val="007F2524"/>
    <w:rsid w:val="00804618"/>
    <w:rsid w:val="00823A12"/>
    <w:rsid w:val="00831F94"/>
    <w:rsid w:val="008563DC"/>
    <w:rsid w:val="008572CE"/>
    <w:rsid w:val="008645ED"/>
    <w:rsid w:val="00865976"/>
    <w:rsid w:val="00893869"/>
    <w:rsid w:val="00893D9B"/>
    <w:rsid w:val="008B3B13"/>
    <w:rsid w:val="008B5864"/>
    <w:rsid w:val="008C5DCF"/>
    <w:rsid w:val="008D0B4B"/>
    <w:rsid w:val="008E549B"/>
    <w:rsid w:val="008E7EB7"/>
    <w:rsid w:val="009032EB"/>
    <w:rsid w:val="00911416"/>
    <w:rsid w:val="00911554"/>
    <w:rsid w:val="009174AA"/>
    <w:rsid w:val="00917A05"/>
    <w:rsid w:val="0093253D"/>
    <w:rsid w:val="009431CE"/>
    <w:rsid w:val="00971E9D"/>
    <w:rsid w:val="009770E2"/>
    <w:rsid w:val="00981786"/>
    <w:rsid w:val="009F1C01"/>
    <w:rsid w:val="00A22358"/>
    <w:rsid w:val="00A35A49"/>
    <w:rsid w:val="00A43F4E"/>
    <w:rsid w:val="00A672A9"/>
    <w:rsid w:val="00AA47AE"/>
    <w:rsid w:val="00AB2A1B"/>
    <w:rsid w:val="00AB451F"/>
    <w:rsid w:val="00AC1256"/>
    <w:rsid w:val="00AD4D42"/>
    <w:rsid w:val="00AD63E4"/>
    <w:rsid w:val="00AF1C8E"/>
    <w:rsid w:val="00B1245D"/>
    <w:rsid w:val="00B13BCE"/>
    <w:rsid w:val="00B2065B"/>
    <w:rsid w:val="00B21900"/>
    <w:rsid w:val="00B224C8"/>
    <w:rsid w:val="00B22E82"/>
    <w:rsid w:val="00B2781A"/>
    <w:rsid w:val="00B311F5"/>
    <w:rsid w:val="00B3192F"/>
    <w:rsid w:val="00B426D6"/>
    <w:rsid w:val="00B5218C"/>
    <w:rsid w:val="00B64B21"/>
    <w:rsid w:val="00B67166"/>
    <w:rsid w:val="00B83D28"/>
    <w:rsid w:val="00B924E6"/>
    <w:rsid w:val="00BA4893"/>
    <w:rsid w:val="00BA7608"/>
    <w:rsid w:val="00BB2FAB"/>
    <w:rsid w:val="00BF36D0"/>
    <w:rsid w:val="00BF51E7"/>
    <w:rsid w:val="00C07053"/>
    <w:rsid w:val="00C15185"/>
    <w:rsid w:val="00C27F97"/>
    <w:rsid w:val="00C314B4"/>
    <w:rsid w:val="00C40211"/>
    <w:rsid w:val="00C52D10"/>
    <w:rsid w:val="00C5369F"/>
    <w:rsid w:val="00C557A8"/>
    <w:rsid w:val="00C85D08"/>
    <w:rsid w:val="00C85F67"/>
    <w:rsid w:val="00C8736B"/>
    <w:rsid w:val="00C94452"/>
    <w:rsid w:val="00C953BD"/>
    <w:rsid w:val="00C962DA"/>
    <w:rsid w:val="00CB525F"/>
    <w:rsid w:val="00CE1518"/>
    <w:rsid w:val="00CE2864"/>
    <w:rsid w:val="00D06641"/>
    <w:rsid w:val="00D155F7"/>
    <w:rsid w:val="00D23375"/>
    <w:rsid w:val="00D43291"/>
    <w:rsid w:val="00D467AD"/>
    <w:rsid w:val="00D600C4"/>
    <w:rsid w:val="00D62111"/>
    <w:rsid w:val="00D73271"/>
    <w:rsid w:val="00D81A4D"/>
    <w:rsid w:val="00DB2526"/>
    <w:rsid w:val="00DD44CA"/>
    <w:rsid w:val="00E446D3"/>
    <w:rsid w:val="00E51327"/>
    <w:rsid w:val="00E53937"/>
    <w:rsid w:val="00E544E1"/>
    <w:rsid w:val="00E623D7"/>
    <w:rsid w:val="00E74EA0"/>
    <w:rsid w:val="00E80AB7"/>
    <w:rsid w:val="00E834F1"/>
    <w:rsid w:val="00E975E8"/>
    <w:rsid w:val="00EB700C"/>
    <w:rsid w:val="00EC05A5"/>
    <w:rsid w:val="00EC376A"/>
    <w:rsid w:val="00EC5557"/>
    <w:rsid w:val="00EC7DF5"/>
    <w:rsid w:val="00ED46C3"/>
    <w:rsid w:val="00F018E1"/>
    <w:rsid w:val="00F13AC5"/>
    <w:rsid w:val="00F561DD"/>
    <w:rsid w:val="00F95D8A"/>
    <w:rsid w:val="00FB03E6"/>
    <w:rsid w:val="00FB1535"/>
    <w:rsid w:val="00FB371B"/>
    <w:rsid w:val="00FD098C"/>
    <w:rsid w:val="00F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05"/>
    <w:rPr>
      <w:lang w:val="en-CA"/>
    </w:rPr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97D6D"/>
    <w:rPr>
      <w:rFonts w:ascii="Tahoma" w:hAnsi="Tahoma"/>
      <w:b/>
      <w:spacing w:val="1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5315E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35315E"/>
    <w:rPr>
      <w:sz w:val="22"/>
      <w:szCs w:val="16"/>
    </w:rPr>
  </w:style>
  <w:style w:type="character" w:customStyle="1" w:styleId="Heading2Char">
    <w:name w:val="Heading 2 Char"/>
    <w:basedOn w:val="DefaultParagraphFont"/>
    <w:link w:val="Heading2"/>
    <w:rsid w:val="0035315E"/>
    <w:rPr>
      <w:rFonts w:ascii="Tahoma" w:hAnsi="Tahoma"/>
      <w:b/>
      <w:spacing w:val="10"/>
      <w:szCs w:val="22"/>
    </w:rPr>
  </w:style>
  <w:style w:type="character" w:styleId="Hyperlink">
    <w:name w:val="Hyperlink"/>
    <w:basedOn w:val="DefaultParagraphFont"/>
    <w:rsid w:val="00354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A05"/>
    <w:rPr>
      <w:lang w:val="en-CA"/>
    </w:rPr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97D6D"/>
    <w:rPr>
      <w:rFonts w:ascii="Tahoma" w:hAnsi="Tahoma"/>
      <w:b/>
      <w:spacing w:val="1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5315E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35315E"/>
    <w:rPr>
      <w:sz w:val="22"/>
      <w:szCs w:val="16"/>
    </w:rPr>
  </w:style>
  <w:style w:type="character" w:customStyle="1" w:styleId="Heading2Char">
    <w:name w:val="Heading 2 Char"/>
    <w:basedOn w:val="DefaultParagraphFont"/>
    <w:link w:val="Heading2"/>
    <w:rsid w:val="0035315E"/>
    <w:rPr>
      <w:rFonts w:ascii="Tahoma" w:hAnsi="Tahoma"/>
      <w:b/>
      <w:spacing w:val="10"/>
      <w:szCs w:val="22"/>
    </w:rPr>
  </w:style>
  <w:style w:type="character" w:styleId="Hyperlink">
    <w:name w:val="Hyperlink"/>
    <w:basedOn w:val="DefaultParagraphFont"/>
    <w:rsid w:val="00354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shull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04D10-9AEF-451A-AA7D-0A9677EB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Minshull</dc:creator>
  <cp:lastModifiedBy>Jill</cp:lastModifiedBy>
  <cp:revision>3</cp:revision>
  <cp:lastPrinted>2015-06-23T18:18:00Z</cp:lastPrinted>
  <dcterms:created xsi:type="dcterms:W3CDTF">2016-01-26T12:15:00Z</dcterms:created>
  <dcterms:modified xsi:type="dcterms:W3CDTF">2016-01-26T12:22:00Z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